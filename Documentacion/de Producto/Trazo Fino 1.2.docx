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3F" w:rsidRPr="00F0495A" w:rsidRDefault="006F263F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91512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91512F" w:rsidRPr="007C0387" w:rsidRDefault="009151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</w:t>
            </w:r>
            <w:r w:rsidR="007F6FF7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Módulo de Mascotas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F6FF7" w:rsidRPr="007C0387">
              <w:rPr>
                <w:rFonts w:asciiTheme="minorHAnsi" w:hAnsiTheme="minorHAnsi" w:cstheme="minorHAnsi"/>
                <w:sz w:val="22"/>
                <w:szCs w:val="22"/>
              </w:rPr>
              <w:t>Registrar Mascota</w:t>
            </w:r>
          </w:p>
        </w:tc>
        <w:tc>
          <w:tcPr>
            <w:tcW w:w="3377" w:type="dxa"/>
            <w:shd w:val="clear" w:color="auto" w:fill="C0C0C0"/>
          </w:tcPr>
          <w:p w:rsidR="006F263F" w:rsidRPr="007C0387" w:rsidRDefault="001C2E8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="006F263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</w:tr>
      <w:tr w:rsidR="00F0495A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D38E0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D38E0" w:rsidRPr="007C0387" w:rsidRDefault="000D38E0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D38E0" w:rsidRPr="007C0387" w:rsidRDefault="000D38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91512F" w:rsidRPr="007C038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</w:t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="00F0495A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F263F" w:rsidRPr="007C0387" w:rsidTr="007F0C37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1" w:type="dxa"/>
            <w:gridSpan w:val="5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 w:rsidP="006514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5148D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Registrar una mascota con sus datos identificatorios y descriptivos pertinentes</w:t>
            </w:r>
          </w:p>
          <w:p w:rsidR="006F263F" w:rsidRPr="007C0387" w:rsidRDefault="006F263F" w:rsidP="003D7A5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5C120A" w:rsidRPr="007C0387">
              <w:rPr>
                <w:rFonts w:asciiTheme="minorHAnsi" w:hAnsiTheme="minorHAnsi" w:cstheme="minorHAnsi"/>
                <w:sz w:val="22"/>
                <w:szCs w:val="22"/>
              </w:rPr>
              <w:t>Sesión de usuario activa en el sistema y permisos validados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F263F" w:rsidRPr="007C0387" w:rsidRDefault="006F263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una nueva mascota</w:t>
            </w:r>
          </w:p>
        </w:tc>
      </w:tr>
      <w:tr w:rsidR="006F263F" w:rsidRPr="007C0387" w:rsidTr="007F0C37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6F263F" w:rsidRPr="007C0387" w:rsidRDefault="006F263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6F263F" w:rsidRPr="007C0387" w:rsidRDefault="006F263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1C2643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La mascota ya estaba registrada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confirma la registración de la mascota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A63A3C" w:rsidRPr="007C0387" w:rsidRDefault="00A63A3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ingresa los datos mínimos requeridos para la </w:t>
            </w:r>
          </w:p>
          <w:p w:rsidR="00450F1B" w:rsidRPr="007C0387" w:rsidRDefault="00F134E9" w:rsidP="00450F1B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="00A63A3C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egistración de la nueva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mascota en el sistema.</w:t>
            </w:r>
          </w:p>
          <w:p w:rsidR="001C2643" w:rsidRPr="007C0387" w:rsidRDefault="001C264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A63A3C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caso de uso comienza cuando el d</w:t>
            </w:r>
            <w:r w:rsidR="00E478E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ueño ingresa </w:t>
            </w:r>
            <w:r w:rsidR="009D70FC" w:rsidRPr="007C0387">
              <w:rPr>
                <w:rFonts w:asciiTheme="minorHAnsi" w:hAnsiTheme="minorHAnsi" w:cstheme="minorHAnsi"/>
                <w:sz w:val="22"/>
                <w:szCs w:val="22"/>
              </w:rPr>
              <w:t>a la opción Registrar mascota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 mascota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6F2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D70570" w:rsidP="000B1C5B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0B1C5B">
              <w:rPr>
                <w:rFonts w:asciiTheme="minorHAnsi" w:hAnsiTheme="minorHAnsi" w:cstheme="minorHAnsi"/>
                <w:sz w:val="22"/>
                <w:szCs w:val="22"/>
              </w:rPr>
              <w:t xml:space="preserve">dueño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mascota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nombre de mascota, edad,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especie, raza, color,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alimentación especial, fecha de nacimiento, sexo, </w:t>
            </w:r>
            <w:r w:rsidR="00E26F2F" w:rsidRPr="007C0387">
              <w:rPr>
                <w:rFonts w:asciiTheme="minorHAnsi" w:hAnsiTheme="minorHAnsi" w:cstheme="minorHAnsi"/>
                <w:sz w:val="22"/>
                <w:szCs w:val="22"/>
              </w:rPr>
              <w:t>etc)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6F263F" w:rsidRPr="007C0387" w:rsidRDefault="00450F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70570" w:rsidRPr="007C0387" w:rsidRDefault="00450F1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6.A.1.</w:t>
            </w:r>
            <w:r w:rsidR="00D70570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 w:rsidR="00335C9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73AAD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373AAD" w:rsidRPr="007C0387" w:rsidRDefault="00D70570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muestra los datos ingresados y solicita la confirmación de los mismos.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D705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los datos ingresados.</w:t>
            </w:r>
          </w:p>
        </w:tc>
        <w:tc>
          <w:tcPr>
            <w:tcW w:w="4754" w:type="dxa"/>
            <w:gridSpan w:val="2"/>
          </w:tcPr>
          <w:p w:rsidR="00335C99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 El dueño no confirma el registro.</w:t>
            </w:r>
          </w:p>
          <w:p w:rsidR="006F263F" w:rsidRPr="007C0387" w:rsidRDefault="00335C99" w:rsidP="00335C9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8.A.1. Se cancela el caso de uso.</w:t>
            </w:r>
          </w:p>
        </w:tc>
      </w:tr>
      <w:tr w:rsidR="006F263F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6F263F" w:rsidRPr="007C0387" w:rsidRDefault="00335C99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043CF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registra la nueva mascota 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en la base de datos(nombre de mascota, edad, especie, raza, color, alimentación especial, fecha de nacimiento, sexo, etc)</w:t>
            </w:r>
            <w:r w:rsidR="00450F1B">
              <w:rPr>
                <w:rFonts w:asciiTheme="minorHAnsi" w:hAnsiTheme="minorHAnsi" w:cstheme="minorHAnsi"/>
                <w:sz w:val="22"/>
                <w:szCs w:val="22"/>
              </w:rPr>
              <w:t xml:space="preserve"> y lo informa por un mensaje</w:t>
            </w:r>
            <w:r w:rsidR="007F0C3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850E2" w:rsidRPr="007C0387" w:rsidTr="007F0C37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7850E2" w:rsidRPr="007C0387" w:rsidRDefault="007F0C37" w:rsidP="003C489C">
            <w:pPr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7850E2" w:rsidRPr="007C0387" w:rsidRDefault="007850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196465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196465" w:rsidRPr="007C0387" w:rsidRDefault="00196465" w:rsidP="0019646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F0495A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F0495A" w:rsidRPr="007C0387" w:rsidRDefault="00F0495A" w:rsidP="00F27D1A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50F1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 w:rsidP="00450F1B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E26F2F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450F1B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9F29EE" w:rsidRPr="007C0387" w:rsidTr="007F0C37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Media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E62B1"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9F29EE" w:rsidRPr="007C0387" w:rsidTr="006B121B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Generar código QR de una mascota con sus datos descriptivos pertinentes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seleccionados por el dueño.</w:t>
            </w:r>
          </w:p>
          <w:p w:rsidR="009F29EE" w:rsidRPr="007C0387" w:rsidRDefault="009F29E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, además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="008E62B1">
              <w:rPr>
                <w:rFonts w:asciiTheme="minorHAnsi" w:hAnsiTheme="minorHAnsi" w:cstheme="minorHAnsi"/>
                <w:sz w:val="22"/>
                <w:szCs w:val="22"/>
              </w:rPr>
              <w:t xml:space="preserve"> la mascota anteriormente.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9F29EE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generó el código QR de una nueva mascota</w:t>
            </w:r>
            <w:r w:rsidR="008E62B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con los datos seleccionados y se descargo a la computadora.</w:t>
            </w:r>
          </w:p>
        </w:tc>
      </w:tr>
      <w:tr w:rsidR="009F29EE" w:rsidRPr="007C0387" w:rsidTr="006B121B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29EE" w:rsidRPr="007C0387" w:rsidRDefault="009F29E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8E62B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El dueño no confirma la generación del código QR de la mascota.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no selecciona ningún tipo de dato para la generación del código QR.                   </w:t>
            </w:r>
          </w:p>
          <w:p w:rsidR="009F29EE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no generar el código QR.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C30989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El caso de uso comienza cuando el dueño ingresa a la opción</w:t>
            </w:r>
            <w:r w:rsidR="00C30989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Generar Código QR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alguno de los criterios disponibles para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F29EE" w:rsidRPr="007C0387" w:rsidRDefault="009F29EE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D246D2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va mostrando el código QR a medida que se van seleccionando los criterios.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 w:rsidP="00693E4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D246D2" w:rsidP="00A64ED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oprime el botón de descargar para confirma la generación del código QR.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46D2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- El dueño no oprime el botón.</w:t>
            </w:r>
          </w:p>
          <w:p w:rsidR="009F29EE" w:rsidRPr="007C0387" w:rsidRDefault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1931D1" w:rsidP="001931D1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si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selecciono un criterio como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 xml:space="preserve"> y si se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seleccionó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 xml:space="preserve">5. A- El sistema verifica que no se seleccionó ningún criterio, lo informa con un mensaje y el usuario no desea seleccionar ningún criterio. </w:t>
            </w:r>
          </w:p>
          <w:p w:rsidR="00D246D2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5.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C30989" w:rsidP="00693E4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93E47">
              <w:rPr>
                <w:rFonts w:asciiTheme="minorHAnsi" w:hAnsiTheme="minorHAnsi" w:cstheme="minorHAnsi"/>
                <w:sz w:val="22"/>
                <w:szCs w:val="22"/>
              </w:rPr>
              <w:t>abre el cuadro para seleccionar la ubicación donde el código generado se guardara.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selecciona la ubicación y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349D" w:rsidRPr="00E7349D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 El dueño cancela la descarga.</w:t>
            </w:r>
          </w:p>
          <w:p w:rsidR="009F29EE" w:rsidRPr="007C0387" w:rsidRDefault="00E7349D" w:rsidP="00E7349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sz w:val="22"/>
                <w:szCs w:val="22"/>
              </w:rPr>
              <w:t>7. A.1- Se cancela el CU.</w:t>
            </w: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93E47" w:rsidP="00150F07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guarda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un código QR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que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contiene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todos los datos 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seleccionados de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la mascota(nombre de mascota, edad, especie, raza, color, alimentación especial, fecha de nacimiento, sexo, etc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.) y lo guarda en la computadora del dueño</w:t>
            </w:r>
            <w:r w:rsidR="006B121B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6B121B" w:rsidP="009F29EE">
            <w:pPr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Fin del </w:t>
            </w:r>
            <w:r w:rsidR="002D1287" w:rsidRPr="007C0387">
              <w:rPr>
                <w:rFonts w:asciiTheme="minorHAnsi" w:hAnsiTheme="minorHAnsi" w:cstheme="minorHAnsi"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Extensión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150F07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15.Consultar Mascota.</w:t>
            </w:r>
          </w:p>
        </w:tc>
      </w:tr>
      <w:tr w:rsidR="009F29EE" w:rsidRPr="007C0387" w:rsidTr="006B121B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F29EE" w:rsidRPr="007C0387" w:rsidRDefault="009F29EE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9F29EE" w:rsidRPr="007C0387" w:rsidRDefault="009F29EE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  <w:lang w:val="es-AR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D246D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A446CB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2F1E47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2F1E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hallazgo de una mascota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F1E47" w:rsidRPr="007C0387" w:rsidRDefault="002F1E47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</w:t>
            </w:r>
            <w:r w:rsidR="00002608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registró el hallazgo de una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mascota</w:t>
            </w:r>
          </w:p>
        </w:tc>
      </w:tr>
      <w:tr w:rsidR="002F1E47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2F1E47" w:rsidRPr="007C0387" w:rsidRDefault="00684E5D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ingresa los d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atos mínimos requeridos para </w:t>
            </w:r>
            <w:r w:rsidR="00150F07">
              <w:rPr>
                <w:rFonts w:asciiTheme="minorHAnsi" w:hAnsiTheme="minorHAnsi" w:cstheme="minorHAnsi"/>
                <w:bCs/>
                <w:sz w:val="22"/>
                <w:szCs w:val="22"/>
              </w:rPr>
              <w:t>r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egistrar el hallazgo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.                   </w:t>
            </w:r>
          </w:p>
          <w:p w:rsidR="002F1E47" w:rsidRPr="007C0387" w:rsidRDefault="00684E5D" w:rsidP="00A446C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voluntario</w:t>
            </w:r>
            <w:r w:rsidR="002F1E47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decide cancelar </w:t>
            </w:r>
            <w:r w:rsidR="00A446CB">
              <w:rPr>
                <w:rFonts w:asciiTheme="minorHAnsi" w:hAnsiTheme="minorHAnsi" w:cstheme="minorHAnsi"/>
                <w:bCs/>
                <w:sz w:val="22"/>
                <w:szCs w:val="22"/>
              </w:rPr>
              <w:t>el registro de un hallazgo.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E7349D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uso comienza cuando el voluntario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la opción</w:t>
            </w:r>
            <w:r w:rsidR="009B0D9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Registrar Hallazgo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150F0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150F07">
              <w:rPr>
                <w:rFonts w:asciiTheme="minorHAnsi" w:hAnsiTheme="minorHAnsi" w:cstheme="minorHAnsi"/>
                <w:sz w:val="22"/>
                <w:szCs w:val="22"/>
              </w:rPr>
              <w:t xml:space="preserve"> selecciona el tipo de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F1E47" w:rsidRPr="007C0387" w:rsidRDefault="002F1E47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E779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ciono el tipo de hallazgo mascota hallada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filtros para buscar las mascotas que estén registradas como perdidas.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14B51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3.A-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Si el </w:t>
            </w:r>
            <w:r w:rsidR="00E7799C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 s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elecciono el tipo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de hallazgo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 xml:space="preserve"> mascota rescatada el sistema muestra el formulario para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ingresar los datos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del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hallazgo y de la mascota continua en el paso 8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-El voluntario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selecciona 0 o varios criterios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9B0D9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l sistema busca las mascotas en estado de perdida que concuerden con los criterios y las muestra.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2481C" w:rsidRPr="007C0387" w:rsidRDefault="00D2481C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2F1E47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="00D2481C">
              <w:rPr>
                <w:rFonts w:asciiTheme="minorHAnsi" w:hAnsiTheme="minorHAnsi" w:cstheme="minorHAnsi"/>
                <w:sz w:val="22"/>
                <w:szCs w:val="22"/>
              </w:rPr>
              <w:t>voluntario selecciona una mascota de la lista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F350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248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7-El sistema busca y muestra los datos de la mascota seleccionada.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F3509" w:rsidRPr="007C0387" w:rsidRDefault="00CF350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98667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ingresa los datos de la ubicación de</w:t>
            </w:r>
            <w:r w:rsidR="00CF3509">
              <w:rPr>
                <w:rFonts w:asciiTheme="minorHAnsi" w:hAnsiTheme="minorHAnsi" w:cstheme="minorHAnsi"/>
                <w:sz w:val="22"/>
                <w:szCs w:val="22"/>
              </w:rPr>
              <w:t>l hallazgo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9B0D97" w:rsidP="00CF350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8-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</w:t>
            </w:r>
            <w:r w:rsidR="00D16FD9">
              <w:rPr>
                <w:rFonts w:asciiTheme="minorHAnsi" w:hAnsiTheme="minorHAnsi" w:cstheme="minorHAnsi"/>
                <w:sz w:val="22"/>
                <w:szCs w:val="22"/>
              </w:rPr>
              <w:t>ta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no selecciona la opción de publicar en twitter.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6679" w:rsidRPr="007C0387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8.A- 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>El voluntario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selecciona la opción de publicar en twitter</w:t>
            </w:r>
            <w:r w:rsidR="00714B51">
              <w:rPr>
                <w:rFonts w:asciiTheme="minorHAnsi" w:hAnsiTheme="minorHAnsi" w:cstheme="minorHAnsi"/>
                <w:sz w:val="22"/>
                <w:szCs w:val="22"/>
              </w:rPr>
              <w:t xml:space="preserve"> continua por elcurso normal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16FD9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Pr="00D16FD9" w:rsidRDefault="00D16FD9" w:rsidP="00D16FD9">
            <w:pPr>
              <w:pStyle w:val="Prrafodelista"/>
              <w:numPr>
                <w:ilvl w:val="0"/>
                <w:numId w:val="22"/>
              </w:numPr>
              <w:ind w:left="248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6FD9" w:rsidRDefault="00D16FD9" w:rsidP="00714B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D16FD9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986679">
              <w:rPr>
                <w:rFonts w:asciiTheme="minorHAnsi" w:hAnsiTheme="minorHAnsi" w:cstheme="minorHAnsi"/>
                <w:sz w:val="22"/>
                <w:szCs w:val="22"/>
              </w:rPr>
              <w:t xml:space="preserve"> El sistema registra los datos del hallazgo y cambia el estado de la mascota a “Encontrada”</w:t>
            </w:r>
            <w:r w:rsidR="00986679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10.A-</w:t>
            </w:r>
            <w:r w:rsidRPr="00D16FD9">
              <w:rPr>
                <w:rFonts w:asciiTheme="minorHAnsi" w:hAnsiTheme="minorHAnsi" w:cstheme="minorHAnsi"/>
                <w:sz w:val="22"/>
                <w:szCs w:val="22"/>
              </w:rPr>
              <w:t>El sistema registra los datos del hallazgo, cambia el estado de la mascota a “Encontrada” y cambia el estado de la perdida.</w:t>
            </w:r>
          </w:p>
          <w:p w:rsidR="00D16FD9" w:rsidRPr="00D16FD9" w:rsidRDefault="00D16FD9" w:rsidP="00491F9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10.A.1</w:t>
            </w:r>
            <w:r w:rsidR="00491F9B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</w:tr>
      <w:tr w:rsidR="00A446C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446CB" w:rsidRDefault="00A446CB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11-El sistema no publica en twitter el hallazgo.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446CB" w:rsidRDefault="00A446CB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11.A- El sistema publica el hallazgo en twitter continua en el paso 12.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El sistema llama al CU “Registrar devolución a dueño”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C0387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C0387" w:rsidRPr="00D16FD9" w:rsidRDefault="00D16FD9" w:rsidP="00D16FD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12-</w:t>
            </w:r>
            <w:r w:rsidR="007C0387" w:rsidRPr="00D16FD9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0387" w:rsidRPr="007C0387" w:rsidRDefault="007C0387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 w:rsidR="00491F9B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F85ED8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E7349D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CU 36. Registrar devolución a dueño.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C61293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="00C61293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2F1E47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1E47" w:rsidRPr="007C0387" w:rsidRDefault="002F1E47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2F1E47" w:rsidRPr="007C0387" w:rsidRDefault="002F1E47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F502BA" w:rsidRPr="007C0387" w:rsidRDefault="00F502BA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C02A1B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D31894" w:rsidRPr="007C0387" w:rsidTr="00D3189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Dueño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pérdida de una mascota</w:t>
            </w:r>
          </w:p>
          <w:p w:rsidR="00D31894" w:rsidRPr="007C0387" w:rsidRDefault="00D31894" w:rsidP="00D318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61293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 en el sistema.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pérdi</w:t>
            </w:r>
            <w:r w:rsidR="0091600D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da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de una mascota</w:t>
            </w:r>
          </w:p>
        </w:tc>
      </w:tr>
      <w:tr w:rsidR="00D31894" w:rsidRPr="007C0387" w:rsidTr="00D3189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dueño no ingresa los datos mínimos requeridos para registrar la pérdida.                   </w:t>
            </w:r>
          </w:p>
          <w:p w:rsidR="0091600D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dueño decide cancelar el registro.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uso comienza cuando el dueño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a a la opción Registrar Pérdida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BE51D5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2- 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El dueño ingresa parte o el nombre completo como filtro para la búsqueda de las mascotas que coincidan y confirma la búsqueda. 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31894" w:rsidRPr="007C0387" w:rsidRDefault="00D31894" w:rsidP="00D3189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0674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3- El sistema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 muestra el listado de las mascotas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="00706745">
              <w:rPr>
                <w:rFonts w:asciiTheme="minorHAnsi" w:hAnsiTheme="minorHAnsi" w:cstheme="minorHAnsi"/>
                <w:sz w:val="22"/>
                <w:szCs w:val="22"/>
              </w:rPr>
              <w:t xml:space="preserve">o encontró ninguna mascota que coincida y 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>lo informa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A.1.Fin</w:t>
            </w:r>
            <w:r w:rsidR="00DE6CB8">
              <w:rPr>
                <w:rFonts w:asciiTheme="minorHAnsi" w:hAnsiTheme="minorHAnsi" w:cstheme="minorHAnsi"/>
                <w:sz w:val="22"/>
                <w:szCs w:val="22"/>
              </w:rPr>
              <w:t xml:space="preserve"> del CU</w:t>
            </w:r>
            <w:r w:rsidR="00D31894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7E056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El dueño selecciona una mascota de la lista.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El dueño no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selecciona ninguna</w:t>
            </w:r>
            <w:r w:rsidR="0091600D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317B4" w:rsidRPr="007C0387" w:rsidRDefault="00E7349D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 A.1</w:t>
            </w:r>
            <w:r w:rsidR="007E0563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muestra los datos de la mascota y habilita los campos parar completar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El 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dueño ingresa los datos de la perdida.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416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El dueño no ingresa los datos.</w:t>
            </w:r>
          </w:p>
          <w:p w:rsidR="00D31894" w:rsidRPr="007C0387" w:rsidRDefault="00E7349D" w:rsidP="0067416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="00674164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D31894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El dueño confirma la pérdida.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1A1C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 dueño no confirma la pérdida.</w:t>
            </w:r>
          </w:p>
          <w:p w:rsidR="00D31894" w:rsidRPr="007C0387" w:rsidRDefault="00E7349D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>. Se cancela el CU</w:t>
            </w:r>
            <w:r w:rsidR="00E21A1C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63D8B" w:rsidRPr="007C0387" w:rsidTr="00D3189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3D8B" w:rsidRPr="007C0387" w:rsidRDefault="00D63D8B" w:rsidP="00C6129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8- El sist</w:t>
            </w:r>
            <w:r w:rsidR="00674164">
              <w:rPr>
                <w:rFonts w:asciiTheme="minorHAnsi" w:hAnsiTheme="minorHAnsi" w:cstheme="minorHAnsi"/>
                <w:sz w:val="22"/>
                <w:szCs w:val="22"/>
              </w:rPr>
              <w:t xml:space="preserve">ema registra en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la pérdida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(fecha y hora de la pérdida, ubicación de la pérdida, etc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63D8B" w:rsidRPr="007C0387" w:rsidRDefault="00D63D8B" w:rsidP="00E21A1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63D8B">
        <w:trPr>
          <w:trHeight w:val="179"/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63D8B" w:rsidP="004F461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9-Fin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E7349D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 aplica.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405DC0"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: 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D31894" w:rsidRPr="007C0387" w:rsidTr="00D3189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31894" w:rsidRPr="007C0387" w:rsidRDefault="00D31894" w:rsidP="00D3189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E7349D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</w:p>
        </w:tc>
      </w:tr>
    </w:tbl>
    <w:p w:rsidR="00D31894" w:rsidRPr="007C0387" w:rsidRDefault="00D31894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6477AF" w:rsidRPr="007C0387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3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9"/>
        <w:gridCol w:w="739"/>
        <w:gridCol w:w="540"/>
        <w:gridCol w:w="270"/>
        <w:gridCol w:w="1378"/>
        <w:gridCol w:w="3439"/>
      </w:tblGrid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Paquete: Módulo de Mascotas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773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Adopción</w:t>
            </w:r>
          </w:p>
        </w:tc>
        <w:tc>
          <w:tcPr>
            <w:tcW w:w="3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05DC0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55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Simple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Complejo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6477AF" w:rsidRPr="007C0387" w:rsidTr="00043CF4">
        <w:trPr>
          <w:cantSplit/>
          <w:trHeight w:val="385"/>
          <w:tblCellSpacing w:w="20" w:type="dxa"/>
          <w:jc w:val="center"/>
        </w:trPr>
        <w:tc>
          <w:tcPr>
            <w:tcW w:w="48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29037E" w:rsidRPr="007C0387"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="00E0561C"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: Registrar la adopción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de una mascota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6477AF" w:rsidP="00043CF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y la mascota registrada.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Éxito: </w:t>
            </w:r>
            <w:r w:rsidR="00BE51D5"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Se registró la adopción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una mascota</w:t>
            </w:r>
          </w:p>
        </w:tc>
      </w:tr>
      <w:tr w:rsidR="006477AF" w:rsidRPr="007C0387" w:rsidTr="00043CF4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Fracaso: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 w:rsidR="00E7349D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no ingresa los datos mínimos requeridos para registrar la adopción.                  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voluntario decide cancelar el registro de la adopción. </w:t>
            </w:r>
          </w:p>
          <w:p w:rsidR="00E7349D" w:rsidRPr="00E7349D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encontraron dueños que coincidan con los criterios de búsqueda.</w:t>
            </w:r>
          </w:p>
          <w:p w:rsidR="006477AF" w:rsidRPr="007C0387" w:rsidRDefault="00E7349D" w:rsidP="00E7349D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7349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No se encontró ninguna mascota que coincida con los criterios de búsqueda.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1-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caso de uso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comienza cuando el voluntario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a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la opción Registrar Adopción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BE51D5" w:rsidP="00B648E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2- El</w:t>
            </w:r>
            <w:r w:rsidR="00B648E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DNI y selecciona un tipo de documento e ingresa un número. Luego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 A</w:t>
            </w:r>
            <w:r w:rsidR="00C040B8" w:rsidRPr="007C0387">
              <w:rPr>
                <w:rFonts w:asciiTheme="minorHAnsi" w:hAnsiTheme="minorHAnsi" w:cstheme="minorHAnsi"/>
                <w:sz w:val="22"/>
                <w:szCs w:val="22"/>
              </w:rPr>
              <w:t>- El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la opción por nombre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ingresa un nombre. Luego oprime el botón buscar.</w:t>
            </w:r>
          </w:p>
          <w:p w:rsidR="006477AF" w:rsidRPr="007C0387" w:rsidRDefault="006477AF" w:rsidP="00043CF4">
            <w:pPr>
              <w:ind w:firstLine="43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040B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3- El sistema verifica si existe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 xml:space="preserve"> el dueño con ese documento</w:t>
            </w:r>
            <w:r w:rsidR="00F061C4">
              <w:rPr>
                <w:rFonts w:asciiTheme="minorHAnsi" w:hAnsiTheme="minorHAnsi" w:cstheme="minorHAnsi"/>
                <w:sz w:val="22"/>
                <w:szCs w:val="22"/>
              </w:rPr>
              <w:t xml:space="preserve"> y lo muestra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40B8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3. A. El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muestra un listado con los usuarios que coinciden con ese criterio.</w:t>
            </w:r>
          </w:p>
          <w:p w:rsidR="0014028E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El voluntario selecciona un dueño.</w:t>
            </w:r>
          </w:p>
          <w:p w:rsidR="0014028E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A.1</w:t>
            </w:r>
            <w:r w:rsidR="00C040B8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 El sistema muestra los datos del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 xml:space="preserve"> dueño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, continua por el curso normal.</w:t>
            </w:r>
          </w:p>
          <w:p w:rsidR="00F061C4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B.1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No se encontraron dueños y lo informa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14028E" w:rsidRPr="007C0387" w:rsidRDefault="00E7349D" w:rsidP="0014028E">
            <w:pPr>
              <w:tabs>
                <w:tab w:val="left" w:pos="1502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 B.2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-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14028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4- </w:t>
            </w:r>
            <w:r w:rsidR="0014028E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El sistema 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 xml:space="preserve">muestra los filtros para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buscar mascotas</w:t>
            </w:r>
            <w:r w:rsidR="0014028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5- El </w:t>
            </w:r>
            <w:r w:rsidR="00BE51D5" w:rsidRPr="007C0387">
              <w:rPr>
                <w:rFonts w:asciiTheme="minorHAnsi" w:hAnsiTheme="minorHAnsi" w:cstheme="minorHAnsi"/>
                <w:sz w:val="22"/>
                <w:szCs w:val="22"/>
              </w:rPr>
              <w:t>volunta</w:t>
            </w:r>
            <w:r w:rsidR="006E172C">
              <w:rPr>
                <w:rFonts w:asciiTheme="minorHAnsi" w:hAnsiTheme="minorHAnsi" w:cstheme="minorHAnsi"/>
                <w:sz w:val="22"/>
                <w:szCs w:val="22"/>
              </w:rPr>
              <w:t>rio selecciona 0 o varios filtros y oprime el botón buscar.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51D5" w:rsidRPr="007C0387" w:rsidRDefault="00BE51D5" w:rsidP="00BE51D5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2655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6-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 sistema muestra las mascotas encontradas.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El sistema no encontró ninguna mascota.</w:t>
            </w:r>
          </w:p>
          <w:p w:rsidR="00026552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 A.1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- Fin del CU.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7- </w:t>
            </w:r>
            <w:r w:rsidR="00026552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una mascota.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voluntario no selecciona la mascota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6477AF" w:rsidRPr="007C0387" w:rsidRDefault="00E7349D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7. A.1</w:t>
            </w:r>
            <w:r w:rsidR="006477AF" w:rsidRPr="007C0387">
              <w:rPr>
                <w:rFonts w:asciiTheme="minorHAnsi" w:hAnsiTheme="minorHAnsi" w:cstheme="minorHAnsi"/>
                <w:sz w:val="22"/>
                <w:szCs w:val="22"/>
              </w:rPr>
              <w:t>. Se cancela el caso de uso.</w:t>
            </w:r>
          </w:p>
        </w:tc>
      </w:tr>
      <w:tr w:rsidR="006477AF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8- </w:t>
            </w:r>
            <w:r w:rsidR="005D10A2" w:rsidRPr="007C0387"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voluntario selecciona generar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D10A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9- El</w:t>
            </w:r>
            <w:r w:rsidR="00CC4682">
              <w:rPr>
                <w:rFonts w:asciiTheme="minorHAnsi" w:hAnsiTheme="minorHAnsi" w:cstheme="minorHAnsi"/>
                <w:sz w:val="22"/>
                <w:szCs w:val="22"/>
              </w:rPr>
              <w:t xml:space="preserve"> sistema genera el contrato.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D10A2" w:rsidRPr="007C0387" w:rsidRDefault="005D10A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C4682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10- El voluntario confirma.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 El voluntario no confirma la adopción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C4682" w:rsidRPr="007C0387" w:rsidRDefault="00CC4682" w:rsidP="00CC468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E7349D" w:rsidRPr="007C0387">
              <w:rPr>
                <w:rFonts w:asciiTheme="minorHAnsi" w:hAnsiTheme="minorHAnsi" w:cstheme="minorHAnsi"/>
                <w:sz w:val="22"/>
                <w:szCs w:val="22"/>
              </w:rPr>
              <w:t>. A.1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502BA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10-El sistema registra en la base de datos la adopción con todos sus datos para realizar luego el </w:t>
            </w:r>
            <w:r w:rsidR="00E7349D">
              <w:rPr>
                <w:rFonts w:asciiTheme="minorHAnsi" w:hAnsiTheme="minorHAnsi" w:cstheme="minorHAnsi"/>
                <w:sz w:val="22"/>
                <w:szCs w:val="22"/>
              </w:rPr>
              <w:t>seguimiento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datos de la mascota, del dueño, voluntario que realizó la adopción y fecha de la adopción).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02BA" w:rsidRPr="007C0387" w:rsidRDefault="00F502BA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85ED8" w:rsidRPr="007C0387" w:rsidTr="00043CF4">
        <w:trPr>
          <w:tblCellSpacing w:w="20" w:type="dxa"/>
          <w:jc w:val="center"/>
        </w:trPr>
        <w:tc>
          <w:tcPr>
            <w:tcW w:w="63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F85ED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10-</w:t>
            </w:r>
            <w:r w:rsidR="00F502BA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5ED8" w:rsidRPr="007C0387" w:rsidRDefault="00F85ED8" w:rsidP="00043CF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Observaciones: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</w:t>
            </w:r>
            <w:r w:rsidR="001D0F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os: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608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Inclusión: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donde se incluye: </w:t>
            </w:r>
            <w:r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A93005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</w:t>
            </w:r>
            <w:r w:rsidR="00F85ED8"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Case al que extiende: </w:t>
            </w:r>
            <w:r w:rsidR="00A93005" w:rsidRPr="001D0FDF"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6477AF" w:rsidRPr="007C0387" w:rsidTr="00043CF4">
        <w:trPr>
          <w:cantSplit/>
          <w:tblCellSpacing w:w="20" w:type="dxa"/>
          <w:jc w:val="center"/>
        </w:trPr>
        <w:tc>
          <w:tcPr>
            <w:tcW w:w="11155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77AF" w:rsidRPr="007C0387" w:rsidRDefault="006477AF" w:rsidP="00043CF4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bookmarkStart w:id="0" w:name="_GoBack"/>
            <w:r w:rsidRPr="001D0FDF">
              <w:rPr>
                <w:rFonts w:asciiTheme="minorHAnsi" w:hAnsiTheme="minorHAnsi" w:cstheme="minorHAnsi"/>
                <w:b w:val="0"/>
                <w:sz w:val="22"/>
                <w:szCs w:val="22"/>
              </w:rPr>
              <w:t>no aplica</w:t>
            </w:r>
            <w:bookmarkEnd w:id="0"/>
          </w:p>
        </w:tc>
      </w:tr>
    </w:tbl>
    <w:p w:rsidR="006477AF" w:rsidRDefault="006477AF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539"/>
        <w:gridCol w:w="270"/>
        <w:gridCol w:w="1377"/>
        <w:gridCol w:w="3437"/>
      </w:tblGrid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  <w:shd w:val="clear" w:color="auto" w:fill="auto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Hogares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6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asignación de una mascota a un hogar provisorio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4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Dueño</w:t>
            </w:r>
          </w:p>
        </w:tc>
        <w:tc>
          <w:tcPr>
            <w:tcW w:w="6301" w:type="dxa"/>
            <w:gridSpan w:val="5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Registrar una mascota con sus datos identificatorios y descriptivos pertinentes</w:t>
            </w:r>
          </w:p>
          <w:p w:rsidR="000B1C5B" w:rsidRPr="007C0387" w:rsidRDefault="000B1C5B" w:rsidP="003071C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Éxito:</w:t>
            </w: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ind w:left="78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5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6085" w:type="dxa"/>
            <w:gridSpan w:val="4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  <w:tc>
          <w:tcPr>
            <w:tcW w:w="5024" w:type="dxa"/>
            <w:gridSpan w:val="3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7"/>
          </w:tcPr>
          <w:p w:rsidR="000B1C5B" w:rsidRPr="007C0387" w:rsidRDefault="000B1C5B" w:rsidP="003071C1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p w:rsidR="000B1C5B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tbl>
      <w:tblPr>
        <w:tblW w:w="11229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450"/>
        <w:gridCol w:w="2418"/>
        <w:gridCol w:w="738"/>
        <w:gridCol w:w="809"/>
        <w:gridCol w:w="1377"/>
        <w:gridCol w:w="3437"/>
      </w:tblGrid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  <w:shd w:val="clear" w:color="auto" w:fill="auto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Paquete: </w:t>
            </w:r>
            <w:r>
              <w:t>Módulo de Difusión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7732" w:type="dxa"/>
            <w:gridSpan w:val="5"/>
            <w:shd w:val="clear" w:color="auto" w:fill="C0C0C0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Nombre del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</w:p>
        </w:tc>
        <w:tc>
          <w:tcPr>
            <w:tcW w:w="3377" w:type="dxa"/>
            <w:shd w:val="clear" w:color="auto" w:fill="C0C0C0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Prioridad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Alta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Baja         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5546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Categoría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Esencial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Soporte           </w:t>
            </w:r>
          </w:p>
        </w:tc>
        <w:tc>
          <w:tcPr>
            <w:tcW w:w="5563" w:type="dxa"/>
            <w:gridSpan w:val="3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sz w:val="22"/>
                <w:szCs w:val="22"/>
              </w:rPr>
              <w:t>Significativo para la Arquitectura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Si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Complejidad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Simple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Mediano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Complejo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Muy Complejo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Extremadamente Complejo  </w:t>
            </w:r>
          </w:p>
        </w:tc>
      </w:tr>
      <w:tr w:rsidR="000B1C5B" w:rsidRPr="007C0387" w:rsidTr="003071C1">
        <w:trPr>
          <w:cantSplit/>
          <w:trHeight w:val="385"/>
          <w:tblCellSpacing w:w="20" w:type="dxa"/>
          <w:jc w:val="center"/>
        </w:trPr>
        <w:tc>
          <w:tcPr>
            <w:tcW w:w="4808" w:type="dxa"/>
            <w:gridSpan w:val="2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Principal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Voluntario</w:t>
            </w:r>
          </w:p>
        </w:tc>
        <w:tc>
          <w:tcPr>
            <w:tcW w:w="6301" w:type="dxa"/>
            <w:gridSpan w:val="4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Actor Secundario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 de Use Case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Concreto                                      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  Abstracto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: 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una campaña de los tipos permitidos.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Precondiciones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: Sesión de usuario activa en el sistema y permisos validados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 w:val="restart"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Post- Condiciones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Éxito: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registró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campaña correctamente.</w:t>
            </w:r>
          </w:p>
        </w:tc>
      </w:tr>
      <w:tr w:rsidR="000B1C5B" w:rsidRPr="007C0387" w:rsidTr="003071C1">
        <w:trPr>
          <w:cantSplit/>
          <w:trHeight w:val="243"/>
          <w:tblCellSpacing w:w="20" w:type="dxa"/>
          <w:jc w:val="center"/>
        </w:trPr>
        <w:tc>
          <w:tcPr>
            <w:tcW w:w="2390" w:type="dxa"/>
            <w:vMerge/>
          </w:tcPr>
          <w:p w:rsidR="000B1C5B" w:rsidRPr="007C0387" w:rsidRDefault="000B1C5B" w:rsidP="003071C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719" w:type="dxa"/>
            <w:gridSpan w:val="5"/>
          </w:tcPr>
          <w:p w:rsidR="000B1C5B" w:rsidRPr="007C0387" w:rsidRDefault="000B1C5B" w:rsidP="000B1C5B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El caso de uso se cancela cuando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no confir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 la registración de la campaña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voluntario </w:t>
            </w: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 ingresa los datos mínimos requeridos para la </w:t>
            </w:r>
          </w:p>
          <w:p w:rsidR="000B1C5B" w:rsidRPr="007C0387" w:rsidRDefault="000B1C5B" w:rsidP="003071C1">
            <w:pPr>
              <w:ind w:left="79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registración de la nueva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campaña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sistema.</w:t>
            </w:r>
          </w:p>
          <w:p w:rsidR="000B1C5B" w:rsidRPr="007C0387" w:rsidRDefault="000B1C5B" w:rsidP="003071C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pStyle w:val="Ttulo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/>
                <w:sz w:val="22"/>
                <w:szCs w:val="22"/>
              </w:rPr>
              <w:t>Alternativas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0B1C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 xml:space="preserve">El caso de uso comienza cuando el 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 xml:space="preserve">voluntario 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 xml:space="preserve">ingresa 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a la opción Registrar Campaña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0B1C5B" w:rsidRDefault="000B1C5B" w:rsidP="000B1C5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El sistema solicita que ingrese los datos de la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  <w:r w:rsidRPr="000B1C5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ingresa los datos de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campaña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Lugar, fecha, hora y tipo de campaña,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etc).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.A.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El sistema verifica que no se han ingresado los datos mínimos requeridos.</w:t>
            </w:r>
          </w:p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.A.1.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Se cancela el caso de uso.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dueño no seleccina una imagen y confirma la campaña.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4.A.El dueño selecciona una imagen y confirma la campaña.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registra los datos de la campaña y lo informa por un mensaje.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0B1C5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 xml:space="preserve"> El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sistema registra los datos de la campaña y la imagen y lo informa por un mensaje continua por el curso normal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voluntario dispone del permiso para difundir por lo tanto se llama al CU 38 Publicar Pedido de difusión continua por el curso normal.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6.A. El voluntario no tiene el permiso para difundir se llama al caso de uso 37 Registrar pedido de difución continua por el curso normal.</w:t>
            </w:r>
          </w:p>
        </w:tc>
      </w:tr>
      <w:tr w:rsidR="000B1C5B" w:rsidRPr="007C0387" w:rsidTr="003071C1">
        <w:trPr>
          <w:tblCellSpacing w:w="20" w:type="dxa"/>
          <w:jc w:val="center"/>
        </w:trPr>
        <w:tc>
          <w:tcPr>
            <w:tcW w:w="6355" w:type="dxa"/>
            <w:gridSpan w:val="4"/>
          </w:tcPr>
          <w:p w:rsidR="000B1C5B" w:rsidRPr="007C0387" w:rsidRDefault="000B1C5B" w:rsidP="000B1C5B">
            <w:pPr>
              <w:numPr>
                <w:ilvl w:val="0"/>
                <w:numId w:val="2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Fin del CU.</w:t>
            </w:r>
          </w:p>
        </w:tc>
        <w:tc>
          <w:tcPr>
            <w:tcW w:w="4754" w:type="dxa"/>
            <w:gridSpan w:val="2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Reglas de Negocio Asociadas: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Requerimientos no Funcionales Asociados: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no aplica.</w:t>
            </w:r>
          </w:p>
        </w:tc>
      </w:tr>
      <w:tr w:rsidR="000B1C5B" w:rsidRPr="007C0387" w:rsidTr="000B1C5B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Asociaciones de Extensión: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</w:t>
            </w: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37 Registrar Pedido Difusión, CU 38 Publicar Pedido de Difusión.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Use Case al que extiende: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  <w:tr w:rsidR="000B1C5B" w:rsidRPr="007C0387" w:rsidTr="003071C1">
        <w:trPr>
          <w:cantSplit/>
          <w:tblCellSpacing w:w="20" w:type="dxa"/>
          <w:jc w:val="center"/>
        </w:trPr>
        <w:tc>
          <w:tcPr>
            <w:tcW w:w="11149" w:type="dxa"/>
            <w:gridSpan w:val="6"/>
          </w:tcPr>
          <w:p w:rsidR="000B1C5B" w:rsidRPr="007C0387" w:rsidRDefault="000B1C5B" w:rsidP="003071C1">
            <w:pPr>
              <w:pStyle w:val="Ttulo1"/>
              <w:ind w:firstLine="0"/>
              <w:rPr>
                <w:rFonts w:asciiTheme="minorHAnsi" w:hAnsiTheme="minorHAnsi" w:cstheme="minorHAnsi"/>
                <w:bCs w:val="0"/>
                <w:sz w:val="22"/>
                <w:szCs w:val="22"/>
              </w:rPr>
            </w:pPr>
            <w:r w:rsidRPr="007C0387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Use Case de Generalización: </w:t>
            </w:r>
            <w:r w:rsidRPr="007C0387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</w:tbl>
    <w:p w:rsidR="000B1C5B" w:rsidRPr="007C0387" w:rsidRDefault="000B1C5B" w:rsidP="009F29EE">
      <w:pPr>
        <w:pStyle w:val="Encabezado"/>
        <w:tabs>
          <w:tab w:val="clear" w:pos="4252"/>
          <w:tab w:val="clear" w:pos="8504"/>
        </w:tabs>
        <w:rPr>
          <w:rFonts w:asciiTheme="minorHAnsi" w:hAnsiTheme="minorHAnsi" w:cstheme="minorHAnsi"/>
          <w:b/>
          <w:bCs/>
          <w:color w:val="333399"/>
          <w:sz w:val="22"/>
          <w:szCs w:val="22"/>
        </w:rPr>
      </w:pPr>
    </w:p>
    <w:sectPr w:rsidR="000B1C5B" w:rsidRPr="007C0387" w:rsidSect="00E509E8">
      <w:headerReference w:type="default" r:id="rId7"/>
      <w:footerReference w:type="default" r:id="rId8"/>
      <w:pgSz w:w="11907" w:h="16840" w:code="9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920" w:rsidRDefault="00BB2920">
      <w:r>
        <w:separator/>
      </w:r>
    </w:p>
  </w:endnote>
  <w:endnote w:type="continuationSeparator" w:id="1">
    <w:p w:rsidR="00BB2920" w:rsidRDefault="00BB2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3126"/>
      <w:docPartObj>
        <w:docPartGallery w:val="Page Numbers (Bottom of Page)"/>
        <w:docPartUnique/>
      </w:docPartObj>
    </w:sdtPr>
    <w:sdtContent>
      <w:p w:rsidR="00E7349D" w:rsidRDefault="00E0561C">
        <w:pPr>
          <w:pStyle w:val="Piedepgina"/>
          <w:jc w:val="right"/>
        </w:pPr>
        <w:r>
          <w:fldChar w:fldCharType="begin"/>
        </w:r>
        <w:r w:rsidR="00E7349D">
          <w:instrText xml:space="preserve"> PAGE   \* MERGEFORMAT </w:instrText>
        </w:r>
        <w:r>
          <w:fldChar w:fldCharType="separate"/>
        </w:r>
        <w:r w:rsidR="000B1C5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7349D" w:rsidRDefault="00E734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920" w:rsidRDefault="00BB2920">
      <w:r>
        <w:separator/>
      </w:r>
    </w:p>
  </w:footnote>
  <w:footnote w:type="continuationSeparator" w:id="1">
    <w:p w:rsidR="00BB2920" w:rsidRDefault="00BB2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403698</wp:posOffset>
          </wp:positionH>
          <wp:positionV relativeFrom="paragraph">
            <wp:posOffset>-184400</wp:posOffset>
          </wp:positionV>
          <wp:extent cx="427517" cy="510363"/>
          <wp:effectExtent l="19050" t="0" r="0" b="0"/>
          <wp:wrapNone/>
          <wp:docPr id="1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517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0387">
      <w:rPr>
        <w:rFonts w:asciiTheme="minorHAnsi" w:hAnsiTheme="minorHAnsi" w:cstheme="minorHAnsi"/>
        <w:sz w:val="22"/>
        <w:szCs w:val="22"/>
      </w:rPr>
      <w:t xml:space="preserve">                              Universidad Tecnológica Nacional</w:t>
    </w:r>
    <w:r w:rsidRPr="007C0387">
      <w:rPr>
        <w:rFonts w:asciiTheme="minorHAnsi" w:hAnsiTheme="minorHAnsi" w:cstheme="minorHAnsi"/>
        <w:sz w:val="22"/>
        <w:szCs w:val="22"/>
      </w:rPr>
      <w:tab/>
    </w:r>
    <w:r w:rsidRPr="007C0387">
      <w:rPr>
        <w:rFonts w:asciiTheme="minorHAnsi" w:hAnsiTheme="minorHAnsi" w:cstheme="minorHAnsi"/>
        <w:sz w:val="22"/>
        <w:szCs w:val="22"/>
      </w:rPr>
      <w:tab/>
      <w:t>Grupo 6</w:t>
    </w:r>
  </w:p>
  <w:p w:rsidR="00E7349D" w:rsidRPr="007C0387" w:rsidRDefault="00E7349D" w:rsidP="002D1287">
    <w:pPr>
      <w:pStyle w:val="Encabezado"/>
      <w:tabs>
        <w:tab w:val="right" w:pos="8364"/>
      </w:tabs>
      <w:rPr>
        <w:rFonts w:asciiTheme="minorHAnsi" w:hAnsiTheme="minorHAnsi" w:cstheme="minorHAnsi"/>
        <w:sz w:val="22"/>
        <w:szCs w:val="22"/>
      </w:rPr>
    </w:pPr>
    <w:r w:rsidRPr="007C0387">
      <w:rPr>
        <w:rFonts w:asciiTheme="minorHAnsi" w:hAnsiTheme="minorHAnsi" w:cstheme="minorHAnsi"/>
        <w:sz w:val="22"/>
        <w:szCs w:val="22"/>
      </w:rPr>
      <w:t xml:space="preserve">                                  Facultad Regional Córdoba</w:t>
    </w:r>
    <w:r w:rsidRPr="007C0387">
      <w:rPr>
        <w:rFonts w:asciiTheme="minorHAnsi" w:hAnsiTheme="minorHAnsi" w:cstheme="minorHAnsi"/>
        <w:sz w:val="22"/>
        <w:szCs w:val="22"/>
      </w:rPr>
      <w:tab/>
      <w:t xml:space="preserve">  5K2 - 2014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753"/>
    <w:multiLevelType w:val="hybridMultilevel"/>
    <w:tmpl w:val="2D7A2A34"/>
    <w:lvl w:ilvl="0" w:tplc="D2B2833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E01A45"/>
    <w:multiLevelType w:val="hybridMultilevel"/>
    <w:tmpl w:val="F40C1916"/>
    <w:lvl w:ilvl="0" w:tplc="61989A6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346E4B"/>
    <w:multiLevelType w:val="hybridMultilevel"/>
    <w:tmpl w:val="B5843736"/>
    <w:lvl w:ilvl="0" w:tplc="C4BAAD6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45A5"/>
    <w:multiLevelType w:val="hybridMultilevel"/>
    <w:tmpl w:val="48040E46"/>
    <w:lvl w:ilvl="0" w:tplc="0F66301E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1B4418"/>
    <w:multiLevelType w:val="hybridMultilevel"/>
    <w:tmpl w:val="82F6BA86"/>
    <w:lvl w:ilvl="0" w:tplc="4058B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4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5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F373D94"/>
    <w:multiLevelType w:val="hybridMultilevel"/>
    <w:tmpl w:val="8F6CAAD8"/>
    <w:lvl w:ilvl="0" w:tplc="8C0C3EA4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13"/>
  </w:num>
  <w:num w:numId="5">
    <w:abstractNumId w:val="15"/>
  </w:num>
  <w:num w:numId="6">
    <w:abstractNumId w:val="16"/>
  </w:num>
  <w:num w:numId="7">
    <w:abstractNumId w:val="9"/>
  </w:num>
  <w:num w:numId="8">
    <w:abstractNumId w:val="2"/>
  </w:num>
  <w:num w:numId="9">
    <w:abstractNumId w:val="5"/>
  </w:num>
  <w:num w:numId="10">
    <w:abstractNumId w:val="18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1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21"/>
  </w:num>
  <w:num w:numId="21">
    <w:abstractNumId w:val="4"/>
  </w:num>
  <w:num w:numId="22">
    <w:abstractNumId w:val="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E0162"/>
    <w:rsid w:val="00002608"/>
    <w:rsid w:val="00026552"/>
    <w:rsid w:val="00043CF4"/>
    <w:rsid w:val="00075E3C"/>
    <w:rsid w:val="000B1C5B"/>
    <w:rsid w:val="000D38E0"/>
    <w:rsid w:val="000E0162"/>
    <w:rsid w:val="00122052"/>
    <w:rsid w:val="0014028E"/>
    <w:rsid w:val="00150F07"/>
    <w:rsid w:val="001671B7"/>
    <w:rsid w:val="001931D1"/>
    <w:rsid w:val="00196465"/>
    <w:rsid w:val="001A5900"/>
    <w:rsid w:val="001C2643"/>
    <w:rsid w:val="001C2E87"/>
    <w:rsid w:val="001D0FDF"/>
    <w:rsid w:val="0021474D"/>
    <w:rsid w:val="00240AEA"/>
    <w:rsid w:val="00287B46"/>
    <w:rsid w:val="0029037E"/>
    <w:rsid w:val="002C0379"/>
    <w:rsid w:val="002C3232"/>
    <w:rsid w:val="002D1287"/>
    <w:rsid w:val="002F1E47"/>
    <w:rsid w:val="00316F4A"/>
    <w:rsid w:val="00335C99"/>
    <w:rsid w:val="00373AAD"/>
    <w:rsid w:val="003A2B0F"/>
    <w:rsid w:val="003C489C"/>
    <w:rsid w:val="003D7A55"/>
    <w:rsid w:val="00405DC0"/>
    <w:rsid w:val="00450F1B"/>
    <w:rsid w:val="00475120"/>
    <w:rsid w:val="00491F9B"/>
    <w:rsid w:val="004F461D"/>
    <w:rsid w:val="004F79ED"/>
    <w:rsid w:val="00570067"/>
    <w:rsid w:val="00593456"/>
    <w:rsid w:val="005A5DBD"/>
    <w:rsid w:val="005C120A"/>
    <w:rsid w:val="005D10A2"/>
    <w:rsid w:val="005F4EB0"/>
    <w:rsid w:val="006477AF"/>
    <w:rsid w:val="0065148D"/>
    <w:rsid w:val="0065506E"/>
    <w:rsid w:val="00674164"/>
    <w:rsid w:val="00684E5D"/>
    <w:rsid w:val="00693E47"/>
    <w:rsid w:val="006A0638"/>
    <w:rsid w:val="006B121B"/>
    <w:rsid w:val="006E172C"/>
    <w:rsid w:val="006E66C8"/>
    <w:rsid w:val="006F263F"/>
    <w:rsid w:val="006F2C3F"/>
    <w:rsid w:val="00706745"/>
    <w:rsid w:val="00714B51"/>
    <w:rsid w:val="0076514E"/>
    <w:rsid w:val="007850E2"/>
    <w:rsid w:val="007905D4"/>
    <w:rsid w:val="007C0387"/>
    <w:rsid w:val="007E0563"/>
    <w:rsid w:val="007E0D37"/>
    <w:rsid w:val="007F0C37"/>
    <w:rsid w:val="007F6FF7"/>
    <w:rsid w:val="008317B4"/>
    <w:rsid w:val="00891ABF"/>
    <w:rsid w:val="008C7B14"/>
    <w:rsid w:val="008E62B1"/>
    <w:rsid w:val="0091512F"/>
    <w:rsid w:val="0091600D"/>
    <w:rsid w:val="00953238"/>
    <w:rsid w:val="00964921"/>
    <w:rsid w:val="00986679"/>
    <w:rsid w:val="0099011A"/>
    <w:rsid w:val="009A113A"/>
    <w:rsid w:val="009B0D97"/>
    <w:rsid w:val="009B5C7C"/>
    <w:rsid w:val="009D70FC"/>
    <w:rsid w:val="009F29EE"/>
    <w:rsid w:val="00A446CB"/>
    <w:rsid w:val="00A63A3C"/>
    <w:rsid w:val="00A64EDE"/>
    <w:rsid w:val="00A75CEE"/>
    <w:rsid w:val="00A93005"/>
    <w:rsid w:val="00AF194E"/>
    <w:rsid w:val="00B648E8"/>
    <w:rsid w:val="00BB2920"/>
    <w:rsid w:val="00BE51D5"/>
    <w:rsid w:val="00C02A1B"/>
    <w:rsid w:val="00C040B8"/>
    <w:rsid w:val="00C30989"/>
    <w:rsid w:val="00C42408"/>
    <w:rsid w:val="00C61293"/>
    <w:rsid w:val="00CA08C2"/>
    <w:rsid w:val="00CC4682"/>
    <w:rsid w:val="00CF2402"/>
    <w:rsid w:val="00CF3509"/>
    <w:rsid w:val="00D16FD9"/>
    <w:rsid w:val="00D246D2"/>
    <w:rsid w:val="00D2481C"/>
    <w:rsid w:val="00D31894"/>
    <w:rsid w:val="00D63D8B"/>
    <w:rsid w:val="00D70570"/>
    <w:rsid w:val="00D73E6D"/>
    <w:rsid w:val="00D97FEC"/>
    <w:rsid w:val="00DC1ED9"/>
    <w:rsid w:val="00DE6CB8"/>
    <w:rsid w:val="00E0561C"/>
    <w:rsid w:val="00E21A1C"/>
    <w:rsid w:val="00E26F2F"/>
    <w:rsid w:val="00E30CCE"/>
    <w:rsid w:val="00E478E5"/>
    <w:rsid w:val="00E509E8"/>
    <w:rsid w:val="00E67476"/>
    <w:rsid w:val="00E7349D"/>
    <w:rsid w:val="00E7799C"/>
    <w:rsid w:val="00ED2236"/>
    <w:rsid w:val="00EE2C3D"/>
    <w:rsid w:val="00EE62DD"/>
    <w:rsid w:val="00F0495A"/>
    <w:rsid w:val="00F061C4"/>
    <w:rsid w:val="00F134E9"/>
    <w:rsid w:val="00F27D1A"/>
    <w:rsid w:val="00F502BA"/>
    <w:rsid w:val="00F8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F2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D2236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ED2236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D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D223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D2236"/>
  </w:style>
  <w:style w:type="paragraph" w:styleId="Sangradetextonormal">
    <w:name w:val="Body Text Indent"/>
    <w:basedOn w:val="Normal"/>
    <w:rsid w:val="00ED2236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ED2236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D2236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9F29EE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F29EE"/>
    <w:rPr>
      <w:b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F29EE"/>
    <w:rPr>
      <w:rFonts w:ascii="Tahoma" w:hAnsi="Tahoma" w:cs="Tahoma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E4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E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E4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B0D97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E509E8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AA%20A%20UTN%202014\PROYECTO%202014\PRACTICO%20TAREAS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</Template>
  <TotalTime>1303</TotalTime>
  <Pages>8</Pages>
  <Words>2771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17980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www.intercambiosvirtuales.org</dc:creator>
  <cp:lastModifiedBy>NICOLAS8</cp:lastModifiedBy>
  <cp:revision>31</cp:revision>
  <cp:lastPrinted>2014-06-26T15:46:00Z</cp:lastPrinted>
  <dcterms:created xsi:type="dcterms:W3CDTF">2014-06-26T13:33:00Z</dcterms:created>
  <dcterms:modified xsi:type="dcterms:W3CDTF">2016-01-15T17:02:00Z</dcterms:modified>
</cp:coreProperties>
</file>