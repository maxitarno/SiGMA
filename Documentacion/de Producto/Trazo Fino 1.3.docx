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8"/>
        <w:gridCol w:w="738"/>
        <w:gridCol w:w="539"/>
        <w:gridCol w:w="270"/>
        <w:gridCol w:w="1377"/>
        <w:gridCol w:w="3437"/>
      </w:tblGrid>
      <w:tr w:rsidR="0091512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  <w:shd w:val="clear" w:color="auto" w:fill="auto"/>
          </w:tcPr>
          <w:p w:rsidR="0091512F" w:rsidRPr="007C0387" w:rsidRDefault="009151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</w:t>
            </w:r>
            <w:r w:rsidR="007F6FF7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Módulo de Mascotas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6"/>
            <w:shd w:val="clear" w:color="auto" w:fill="C0C0C0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F6FF7" w:rsidRPr="007C0387">
              <w:rPr>
                <w:rFonts w:asciiTheme="minorHAnsi" w:hAnsiTheme="minorHAnsi" w:cstheme="minorHAnsi"/>
                <w:sz w:val="22"/>
                <w:szCs w:val="22"/>
              </w:rPr>
              <w:t>Registrar Mascota</w:t>
            </w:r>
          </w:p>
        </w:tc>
        <w:tc>
          <w:tcPr>
            <w:tcW w:w="3377" w:type="dxa"/>
            <w:shd w:val="clear" w:color="auto" w:fill="C0C0C0"/>
          </w:tcPr>
          <w:p w:rsidR="006F263F" w:rsidRPr="007C0387" w:rsidRDefault="001C2E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="006F263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50F1B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</w:tr>
      <w:tr w:rsidR="00F0495A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0D38E0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3"/>
          </w:tcPr>
          <w:p w:rsidR="000D38E0" w:rsidRPr="007C0387" w:rsidRDefault="000D38E0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4"/>
          </w:tcPr>
          <w:p w:rsidR="000D38E0" w:rsidRPr="007C0387" w:rsidRDefault="000D38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91512F" w:rsidRPr="007C0387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</w:t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Complejo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4808" w:type="dxa"/>
            <w:gridSpan w:val="2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Dueño</w:t>
            </w:r>
          </w:p>
        </w:tc>
        <w:tc>
          <w:tcPr>
            <w:tcW w:w="6301" w:type="dxa"/>
            <w:gridSpan w:val="5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Registrar una mascota con sus datos identificatorios y descriptivos pertinentes</w:t>
            </w:r>
          </w:p>
          <w:p w:rsidR="006F263F" w:rsidRPr="007C0387" w:rsidRDefault="006F263F" w:rsidP="003D7A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Sesión de usuario activa en el sistema y permisos validados</w:t>
            </w:r>
          </w:p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6F263F" w:rsidRPr="007C0387" w:rsidRDefault="008C59E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Éxito: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Se</w:t>
            </w:r>
            <w:r w:rsidR="001C2643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registró una nueva mascota</w:t>
            </w:r>
          </w:p>
        </w:tc>
      </w:tr>
      <w:tr w:rsidR="006F263F" w:rsidRPr="007C0387" w:rsidTr="007F0C37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</w:tcPr>
          <w:p w:rsidR="006F263F" w:rsidRPr="007C0387" w:rsidRDefault="006F263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6F263F" w:rsidRPr="007C0387" w:rsidRDefault="006F263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Fracaso:</w:t>
            </w:r>
            <w:r w:rsidR="00450F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1C2643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450F1B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1C2643" w:rsidRPr="007C0387" w:rsidRDefault="001C2643" w:rsidP="00450F1B">
            <w:pPr>
              <w:ind w:left="79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La mascota ya estaba registrada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confirma la registración de la mascota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A63A3C" w:rsidRPr="007C0387" w:rsidRDefault="00A63A3C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ingresa los d</w:t>
            </w:r>
            <w:r w:rsidR="008C59E2">
              <w:rPr>
                <w:rFonts w:asciiTheme="minorHAnsi" w:hAnsiTheme="minorHAnsi" w:cstheme="minorHAnsi"/>
                <w:bCs/>
                <w:sz w:val="22"/>
                <w:szCs w:val="22"/>
              </w:rPr>
              <w:t>atos mínimos requeridos para el</w:t>
            </w:r>
          </w:p>
          <w:p w:rsidR="00450F1B" w:rsidRPr="007C0387" w:rsidRDefault="008C59E2" w:rsidP="00450F1B">
            <w:pPr>
              <w:ind w:left="79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egistr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o 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 la nueva </w:t>
            </w:r>
            <w:r w:rsidR="00450F1B">
              <w:rPr>
                <w:rFonts w:asciiTheme="minorHAnsi" w:hAnsiTheme="minorHAnsi" w:cstheme="minorHAnsi"/>
                <w:bCs/>
                <w:sz w:val="22"/>
                <w:szCs w:val="22"/>
              </w:rPr>
              <w:t>mascota en el sistema.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8C59E2" w:rsidRDefault="00A63A3C" w:rsidP="008C59E2">
            <w:pPr>
              <w:pStyle w:val="Prrafodelista"/>
              <w:numPr>
                <w:ilvl w:val="0"/>
                <w:numId w:val="28"/>
              </w:numPr>
              <w:ind w:left="245" w:hanging="24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C59E2">
              <w:rPr>
                <w:rFonts w:asciiTheme="minorHAnsi" w:hAnsiTheme="minorHAnsi" w:cstheme="minorHAnsi"/>
                <w:sz w:val="22"/>
                <w:szCs w:val="22"/>
              </w:rPr>
              <w:t>El caso de uso comienza cuando el d</w:t>
            </w:r>
            <w:r w:rsidR="00E478E5"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ueño ingresa </w:t>
            </w:r>
            <w:r w:rsidR="009D70FC"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a la opción </w:t>
            </w:r>
            <w:r w:rsidR="008C59E2"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70FC" w:rsidRPr="008C59E2">
              <w:rPr>
                <w:rFonts w:asciiTheme="minorHAnsi" w:hAnsiTheme="minorHAnsi" w:cstheme="minorHAnsi"/>
                <w:sz w:val="22"/>
                <w:szCs w:val="22"/>
              </w:rPr>
              <w:t>Registrar mascota</w:t>
            </w:r>
            <w:r w:rsidRPr="008C59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8C59E2" w:rsidRDefault="00D70570" w:rsidP="008C59E2">
            <w:pPr>
              <w:pStyle w:val="Prrafodelista"/>
              <w:numPr>
                <w:ilvl w:val="0"/>
                <w:numId w:val="28"/>
              </w:numPr>
              <w:ind w:left="245" w:hanging="24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C59E2">
              <w:rPr>
                <w:rFonts w:asciiTheme="minorHAnsi" w:hAnsiTheme="minorHAnsi" w:cstheme="minorHAnsi"/>
                <w:sz w:val="22"/>
                <w:szCs w:val="22"/>
              </w:rPr>
              <w:t>El sistema solicita que ingrese los datos de la mascota</w:t>
            </w:r>
            <w:r w:rsidR="00335C99" w:rsidRPr="008C59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8C59E2" w:rsidRDefault="00D70570" w:rsidP="008C59E2">
            <w:pPr>
              <w:pStyle w:val="Prrafodelista"/>
              <w:numPr>
                <w:ilvl w:val="0"/>
                <w:numId w:val="28"/>
              </w:numPr>
              <w:ind w:left="245" w:hanging="24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0B1C5B"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dueño </w:t>
            </w:r>
            <w:r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ingresa los datos de la </w:t>
            </w:r>
            <w:r w:rsidR="008C59E2" w:rsidRPr="008C59E2">
              <w:rPr>
                <w:rFonts w:asciiTheme="minorHAnsi" w:hAnsiTheme="minorHAnsi" w:cstheme="minorHAnsi"/>
                <w:sz w:val="22"/>
                <w:szCs w:val="22"/>
              </w:rPr>
              <w:t>mascota (</w:t>
            </w:r>
            <w:r w:rsidR="00043CF4"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nombre de mascota, edad, </w:t>
            </w:r>
            <w:r w:rsidR="00E26F2F" w:rsidRPr="008C59E2">
              <w:rPr>
                <w:rFonts w:asciiTheme="minorHAnsi" w:hAnsiTheme="minorHAnsi" w:cstheme="minorHAnsi"/>
                <w:sz w:val="22"/>
                <w:szCs w:val="22"/>
              </w:rPr>
              <w:t>especie, raza, color,</w:t>
            </w:r>
            <w:r w:rsidR="00043CF4"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 alimentación especial, fecha de nacimiento, sexo, </w:t>
            </w:r>
            <w:r w:rsidR="008C59E2" w:rsidRPr="008C59E2">
              <w:rPr>
                <w:rFonts w:asciiTheme="minorHAnsi" w:hAnsiTheme="minorHAnsi" w:cstheme="minorHAnsi"/>
                <w:sz w:val="22"/>
                <w:szCs w:val="22"/>
              </w:rPr>
              <w:t>etc.</w:t>
            </w:r>
            <w:r w:rsidR="00E26F2F" w:rsidRPr="008C59E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335C99" w:rsidRPr="008C59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8C59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450F1B">
              <w:rPr>
                <w:rFonts w:asciiTheme="minorHAnsi" w:hAnsiTheme="minorHAnsi" w:cstheme="minorHAnsi"/>
                <w:sz w:val="22"/>
                <w:szCs w:val="22"/>
              </w:rPr>
              <w:t>.A.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que no se han ingresado los datos mínimos requeridos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70570" w:rsidRPr="007C0387" w:rsidRDefault="008C59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450F1B">
              <w:rPr>
                <w:rFonts w:asciiTheme="minorHAnsi" w:hAnsiTheme="minorHAnsi" w:cstheme="minorHAnsi"/>
                <w:sz w:val="22"/>
                <w:szCs w:val="22"/>
              </w:rPr>
              <w:t>.A.1.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73AAD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373AAD" w:rsidRPr="007C0387" w:rsidRDefault="00D70570" w:rsidP="008C59E2">
            <w:pPr>
              <w:pStyle w:val="Prrafodelista"/>
              <w:numPr>
                <w:ilvl w:val="0"/>
                <w:numId w:val="28"/>
              </w:numPr>
              <w:ind w:left="245" w:hanging="24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muestra los datos ingresados y solicita la confirmación de los mismos.</w:t>
            </w:r>
          </w:p>
        </w:tc>
        <w:tc>
          <w:tcPr>
            <w:tcW w:w="4754" w:type="dxa"/>
            <w:gridSpan w:val="2"/>
          </w:tcPr>
          <w:p w:rsidR="00335C99" w:rsidRPr="007C0387" w:rsidRDefault="00335C99" w:rsidP="00D705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335C99" w:rsidP="008C59E2">
            <w:pPr>
              <w:pStyle w:val="Prrafodelista"/>
              <w:numPr>
                <w:ilvl w:val="0"/>
                <w:numId w:val="28"/>
              </w:numPr>
              <w:ind w:left="245" w:hanging="24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dueño confirma los datos ingresados.</w:t>
            </w:r>
          </w:p>
        </w:tc>
        <w:tc>
          <w:tcPr>
            <w:tcW w:w="4754" w:type="dxa"/>
            <w:gridSpan w:val="2"/>
          </w:tcPr>
          <w:p w:rsidR="00335C99" w:rsidRPr="007C0387" w:rsidRDefault="008C59E2" w:rsidP="00335C9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dueño no confirma el registro.</w:t>
            </w:r>
          </w:p>
          <w:p w:rsidR="006F263F" w:rsidRPr="007C0387" w:rsidRDefault="008C59E2" w:rsidP="00335C9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.A.1. Se cancela el caso de uso.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335C99" w:rsidP="008C59E2">
            <w:pPr>
              <w:pStyle w:val="Prrafodelista"/>
              <w:numPr>
                <w:ilvl w:val="0"/>
                <w:numId w:val="28"/>
              </w:numPr>
              <w:ind w:left="245" w:hanging="24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registra la nueva mascota 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en la base de datos</w:t>
            </w:r>
            <w:r w:rsidR="008C59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(nombre de mascota, edad, especie, raza, color, alimentación especial, fecha de nacimiento, sexo, </w:t>
            </w:r>
            <w:r w:rsidR="008C59E2" w:rsidRPr="007C0387">
              <w:rPr>
                <w:rFonts w:asciiTheme="minorHAnsi" w:hAnsiTheme="minorHAnsi" w:cstheme="minorHAnsi"/>
                <w:sz w:val="22"/>
                <w:szCs w:val="22"/>
              </w:rPr>
              <w:t>etc.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450F1B">
              <w:rPr>
                <w:rFonts w:asciiTheme="minorHAnsi" w:hAnsiTheme="minorHAnsi" w:cstheme="minorHAnsi"/>
                <w:sz w:val="22"/>
                <w:szCs w:val="22"/>
              </w:rPr>
              <w:t xml:space="preserve"> y lo informa por un mensaje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7850E2" w:rsidRPr="007C0387" w:rsidRDefault="007850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850E2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7850E2" w:rsidRPr="007C0387" w:rsidRDefault="007F0C37" w:rsidP="008C59E2">
            <w:pPr>
              <w:pStyle w:val="Prrafodelista"/>
              <w:numPr>
                <w:ilvl w:val="0"/>
                <w:numId w:val="28"/>
              </w:numPr>
              <w:ind w:left="245" w:hanging="24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4" w:type="dxa"/>
            <w:gridSpan w:val="2"/>
          </w:tcPr>
          <w:p w:rsidR="007850E2" w:rsidRPr="007C0387" w:rsidRDefault="007850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495A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F27D1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196465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196465" w:rsidRPr="007C0387" w:rsidRDefault="00196465" w:rsidP="0019646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450F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F0495A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F27D1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 w:rsidR="00450F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6085" w:type="dxa"/>
            <w:gridSpan w:val="4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  <w:tc>
          <w:tcPr>
            <w:tcW w:w="5024" w:type="dxa"/>
            <w:gridSpan w:val="3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</w:t>
            </w:r>
            <w:r w:rsidR="00E26F2F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 w:rsidP="00450F1B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</w:t>
            </w:r>
            <w:r w:rsidR="00E26F2F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Case al que extiende: </w:t>
            </w:r>
            <w:r w:rsidR="00450F1B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Generar Código QR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91F9B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8E62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62B1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Media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E62B1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Dueño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Generar código QR de una mascota con sus datos descriptivos pertinentes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 xml:space="preserve"> seleccionados por el dueño.</w:t>
            </w:r>
          </w:p>
          <w:p w:rsidR="009F29EE" w:rsidRPr="007C0387" w:rsidRDefault="009F29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 xml:space="preserve">, además se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seleccionó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 xml:space="preserve"> la mascota anteriormente.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8C59E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generó el código QR de una nueva mascota</w:t>
            </w:r>
            <w:r w:rsidR="008E62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con los datos seleccionados y se descargo a la computadora.</w:t>
            </w:r>
          </w:p>
        </w:tc>
      </w:tr>
      <w:tr w:rsidR="009F29EE" w:rsidRPr="007C0387" w:rsidTr="006B121B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8E62B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E7349D" w:rsidRPr="00E7349D" w:rsidRDefault="00E7349D" w:rsidP="008C59E2">
            <w:pPr>
              <w:ind w:left="795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El dueño no confirma la generación del código QR de la mascota.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selecciona ningún tipo de dato para la generación del código QR.                   </w:t>
            </w:r>
          </w:p>
          <w:p w:rsidR="009F29EE" w:rsidRPr="007C0387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decide no generar el código QR.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8C59E2" w:rsidRDefault="009F29EE" w:rsidP="00AC5FD1">
            <w:pPr>
              <w:pStyle w:val="Prrafodelista"/>
              <w:numPr>
                <w:ilvl w:val="0"/>
                <w:numId w:val="29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C59E2">
              <w:rPr>
                <w:rFonts w:asciiTheme="minorHAnsi" w:hAnsiTheme="minorHAnsi" w:cstheme="minorHAnsi"/>
                <w:sz w:val="22"/>
                <w:szCs w:val="22"/>
              </w:rPr>
              <w:t>El caso de uso comienza cuando el dueño ingresa a la opción</w:t>
            </w:r>
            <w:r w:rsidR="00C30989" w:rsidRPr="008C59E2">
              <w:rPr>
                <w:rFonts w:asciiTheme="minorHAnsi" w:hAnsiTheme="minorHAnsi" w:cstheme="minorHAnsi"/>
                <w:sz w:val="22"/>
                <w:szCs w:val="22"/>
              </w:rPr>
              <w:t xml:space="preserve"> Generar Código QR</w:t>
            </w:r>
            <w:r w:rsidRPr="008C59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AC5FD1" w:rsidRDefault="00693E47" w:rsidP="00AC5FD1">
            <w:pPr>
              <w:pStyle w:val="Prrafodelista"/>
              <w:numPr>
                <w:ilvl w:val="0"/>
                <w:numId w:val="29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C5FD1">
              <w:rPr>
                <w:rFonts w:asciiTheme="minorHAnsi" w:hAnsiTheme="minorHAnsi" w:cstheme="minorHAnsi"/>
                <w:sz w:val="22"/>
                <w:szCs w:val="22"/>
              </w:rPr>
              <w:t>El dueño selecciona alguno de los criterios disponibles para la generación del código QR.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29EE" w:rsidRPr="007C0387" w:rsidRDefault="009F29EE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D246D2" w:rsidP="00AC5FD1">
            <w:pPr>
              <w:pStyle w:val="Prrafodelista"/>
              <w:numPr>
                <w:ilvl w:val="0"/>
                <w:numId w:val="29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va mostrando el código QR a medida que se van seleccionando los criterios.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693E4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D246D2" w:rsidP="00AC5FD1">
            <w:pPr>
              <w:pStyle w:val="Prrafodelista"/>
              <w:numPr>
                <w:ilvl w:val="0"/>
                <w:numId w:val="29"/>
              </w:numPr>
              <w:tabs>
                <w:tab w:val="left" w:pos="418"/>
              </w:tabs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oprime el botón de descargar para confirma la generación del código QR.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46D2" w:rsidRDefault="001475E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 xml:space="preserve"> El dueño no oprime el botón.</w:t>
            </w:r>
          </w:p>
          <w:p w:rsidR="009F29EE" w:rsidRPr="007C0387" w:rsidRDefault="001475E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A.1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7349D" w:rsidRPr="00E7349D">
              <w:rPr>
                <w:rFonts w:asciiTheme="minorHAnsi" w:hAnsiTheme="minorHAnsi" w:cstheme="minorHAnsi"/>
                <w:sz w:val="22"/>
                <w:szCs w:val="22"/>
              </w:rPr>
              <w:t>Se cancela el CU.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1931D1" w:rsidP="00AC5FD1">
            <w:pPr>
              <w:pStyle w:val="Prrafodelista"/>
              <w:numPr>
                <w:ilvl w:val="0"/>
                <w:numId w:val="29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si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selecciono un criterio como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mínimo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 xml:space="preserve"> y si se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seleccionó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349D" w:rsidRPr="00E7349D" w:rsidRDefault="001475EC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5.A.</w:t>
            </w:r>
            <w:r w:rsidR="00E7349D" w:rsidRPr="00E7349D">
              <w:rPr>
                <w:rFonts w:asciiTheme="minorHAnsi" w:hAnsiTheme="minorHAnsi" w:cstheme="minorHAnsi"/>
                <w:sz w:val="22"/>
                <w:szCs w:val="22"/>
              </w:rPr>
              <w:t xml:space="preserve"> El sistema verifica que no se seleccionó ningún criterio, lo informa con un mensaje y el usuario no desea seleccionar ningún criterio. </w:t>
            </w:r>
          </w:p>
          <w:p w:rsidR="00D246D2" w:rsidRPr="007C0387" w:rsidRDefault="001475EC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5.A.1.</w:t>
            </w:r>
            <w:r w:rsidR="00E7349D" w:rsidRPr="00E7349D">
              <w:rPr>
                <w:rFonts w:asciiTheme="minorHAnsi" w:hAnsiTheme="minorHAnsi" w:cstheme="minorHAnsi"/>
                <w:sz w:val="22"/>
                <w:szCs w:val="22"/>
              </w:rPr>
              <w:t xml:space="preserve"> Se cancela el CU.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C30989" w:rsidP="00AC5FD1">
            <w:pPr>
              <w:pStyle w:val="Prrafodelista"/>
              <w:numPr>
                <w:ilvl w:val="0"/>
                <w:numId w:val="29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693E47">
              <w:rPr>
                <w:rFonts w:asciiTheme="minorHAnsi" w:hAnsiTheme="minorHAnsi" w:cstheme="minorHAnsi"/>
                <w:sz w:val="22"/>
                <w:szCs w:val="22"/>
              </w:rPr>
              <w:t>abre el cuadro para seleccionar la ubicación donde el código generado se guardara.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93E47" w:rsidP="00AC5FD1">
            <w:pPr>
              <w:numPr>
                <w:ilvl w:val="0"/>
                <w:numId w:val="29"/>
              </w:numPr>
              <w:ind w:left="248" w:hanging="24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selecciona la ubicación y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349D" w:rsidRPr="00E7349D" w:rsidRDefault="00E7349D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>7. A. El dueño cancela la descarga.</w:t>
            </w:r>
          </w:p>
          <w:p w:rsidR="009F29EE" w:rsidRPr="007C0387" w:rsidRDefault="001475EC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 A.1.</w:t>
            </w:r>
            <w:r w:rsidR="00E7349D" w:rsidRPr="00E7349D">
              <w:rPr>
                <w:rFonts w:asciiTheme="minorHAnsi" w:hAnsiTheme="minorHAnsi" w:cstheme="minorHAnsi"/>
                <w:sz w:val="22"/>
                <w:szCs w:val="22"/>
              </w:rPr>
              <w:t xml:space="preserve"> Se cancela el CU.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93E47" w:rsidP="00AC5FD1">
            <w:pPr>
              <w:numPr>
                <w:ilvl w:val="0"/>
                <w:numId w:val="29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guarda</w:t>
            </w:r>
            <w:r w:rsidR="006B121B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un código QR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que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 contiene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todos los datos 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seleccionados de 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>la mascota(nombre de mascota, edad, especie, raza, color, alimentación especial, fecha de nacimiento, sexo, etc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>.) y lo guarda en la computadora del dueño</w:t>
            </w:r>
            <w:r w:rsidR="006B121B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B121B" w:rsidP="00AC5FD1">
            <w:pPr>
              <w:numPr>
                <w:ilvl w:val="0"/>
                <w:numId w:val="29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Fin del 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>CU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aplica.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aplica.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Asociaciones de Extensión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 no</w:t>
            </w:r>
            <w:r w:rsidR="00491F9B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donde se incluye: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="00150F07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CU 15.Consultar Mascota.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E7349D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Hallazgo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A446C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Voluntario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hallazgo de una mascota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F1E47" w:rsidRPr="007C0387" w:rsidRDefault="002F1E47" w:rsidP="00D318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61293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 en el sistema.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 </w:t>
            </w:r>
            <w:r w:rsidR="00002608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registró el hallazgo de una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mascota</w:t>
            </w:r>
          </w:p>
        </w:tc>
      </w:tr>
      <w:tr w:rsidR="002F1E47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2F1E47" w:rsidRPr="007C0387" w:rsidRDefault="00684E5D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voluntario</w:t>
            </w:r>
            <w:r w:rsidR="002F1E47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ingresa los d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atos mínimos requeridos para </w:t>
            </w:r>
            <w:r w:rsidR="00150F07">
              <w:rPr>
                <w:rFonts w:asciiTheme="minorHAnsi" w:hAnsiTheme="minorHAnsi" w:cstheme="minorHAnsi"/>
                <w:bCs/>
                <w:sz w:val="22"/>
                <w:szCs w:val="22"/>
              </w:rPr>
              <w:t>r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egistrar el hallazgo</w:t>
            </w:r>
            <w:r w:rsidR="002F1E47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                  </w:t>
            </w:r>
          </w:p>
          <w:p w:rsidR="002F1E47" w:rsidRPr="007C0387" w:rsidRDefault="00684E5D" w:rsidP="00A446C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voluntario</w:t>
            </w:r>
            <w:r w:rsidR="002F1E47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decide cancelar </w:t>
            </w:r>
            <w:r w:rsidR="00A446CB">
              <w:rPr>
                <w:rFonts w:asciiTheme="minorHAnsi" w:hAnsiTheme="minorHAnsi" w:cstheme="minorHAnsi"/>
                <w:bCs/>
                <w:sz w:val="22"/>
                <w:szCs w:val="22"/>
              </w:rPr>
              <w:t>el registro de un hallazgo.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AC5FD1" w:rsidRDefault="00E7349D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C5FD1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2F1E47" w:rsidRPr="00AC5FD1">
              <w:rPr>
                <w:rFonts w:asciiTheme="minorHAnsi" w:hAnsiTheme="minorHAnsi" w:cstheme="minorHAnsi"/>
                <w:sz w:val="22"/>
                <w:szCs w:val="22"/>
              </w:rPr>
              <w:t xml:space="preserve"> caso</w:t>
            </w:r>
            <w:r w:rsidR="009B0D97" w:rsidRPr="00AC5FD1">
              <w:rPr>
                <w:rFonts w:asciiTheme="minorHAnsi" w:hAnsiTheme="minorHAnsi" w:cstheme="minorHAnsi"/>
                <w:sz w:val="22"/>
                <w:szCs w:val="22"/>
              </w:rPr>
              <w:t xml:space="preserve"> de uso comienza cuando el voluntario</w:t>
            </w:r>
            <w:r w:rsidR="002F1E47" w:rsidRPr="00AC5FD1">
              <w:rPr>
                <w:rFonts w:asciiTheme="minorHAnsi" w:hAnsiTheme="minorHAnsi" w:cstheme="minorHAnsi"/>
                <w:sz w:val="22"/>
                <w:szCs w:val="22"/>
              </w:rPr>
              <w:t xml:space="preserve"> ingresa a la opción</w:t>
            </w:r>
            <w:r w:rsidR="009B0D97" w:rsidRPr="00AC5FD1">
              <w:rPr>
                <w:rFonts w:asciiTheme="minorHAnsi" w:hAnsiTheme="minorHAnsi" w:cstheme="minorHAnsi"/>
                <w:sz w:val="22"/>
                <w:szCs w:val="22"/>
              </w:rPr>
              <w:t xml:space="preserve"> Registrar Hallazgo</w:t>
            </w:r>
            <w:r w:rsidR="002F1E47" w:rsidRPr="00AC5F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E7799C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voluntario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 selecciona el tipo de hallazgo.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E47" w:rsidRPr="007C0387" w:rsidRDefault="002F1E47" w:rsidP="00D3189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D2481C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 el 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 xml:space="preserve">voluntario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selec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>ciono el tipo de hallazgo mascota hallada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el sistema muestra los filtros para buscar las mascotas que estén registradas como </w:t>
            </w:r>
            <w:r w:rsidR="008C59E2">
              <w:rPr>
                <w:rFonts w:asciiTheme="minorHAnsi" w:hAnsiTheme="minorHAnsi" w:cstheme="minorHAnsi"/>
                <w:sz w:val="22"/>
                <w:szCs w:val="22"/>
              </w:rPr>
              <w:t>pérdidas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4B51" w:rsidRPr="007C0387" w:rsidRDefault="00AC5FD1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3.A.</w:t>
            </w:r>
            <w:r w:rsidR="00D16F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Si el 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>volunta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rio s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elecciono el tipo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de hallazgo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 mascota rescatada el sistema muestra el formulario para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ingresar los datos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del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hallazgo y de la mascota continua en el paso 8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714B51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voluntario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selecciona 0 o varios criterios y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l sistema busca las mascotas en estado de perdida que concuerden con los criterios y las muestra.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481C" w:rsidRPr="007C0387" w:rsidRDefault="00D2481C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voluntario selecciona una mascota de la lista</w:t>
            </w:r>
            <w:r w:rsidR="00CF350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3509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3509" w:rsidRPr="007C0387" w:rsidRDefault="00CF3509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busca y muestra los datos de la mascota seleccionada.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3509" w:rsidRPr="007C0387" w:rsidRDefault="00CF3509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D31894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voluntario </w:t>
            </w:r>
            <w:r w:rsidR="009B0D97" w:rsidRPr="007C0387">
              <w:rPr>
                <w:rFonts w:asciiTheme="minorHAnsi" w:hAnsiTheme="minorHAnsi" w:cstheme="minorHAnsi"/>
                <w:sz w:val="22"/>
                <w:szCs w:val="22"/>
              </w:rPr>
              <w:t>ingresa los datos de la ubicación de</w:t>
            </w:r>
            <w:r w:rsidR="00CF3509">
              <w:rPr>
                <w:rFonts w:asciiTheme="minorHAnsi" w:hAnsiTheme="minorHAnsi" w:cstheme="minorHAnsi"/>
                <w:sz w:val="22"/>
                <w:szCs w:val="22"/>
              </w:rPr>
              <w:t>l hallazgo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714B51" w:rsidP="00AC5FD1">
            <w:pPr>
              <w:pStyle w:val="Prrafodelista"/>
              <w:numPr>
                <w:ilvl w:val="0"/>
                <w:numId w:val="31"/>
              </w:numPr>
              <w:ind w:left="248" w:hanging="21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volun</w:t>
            </w:r>
            <w:r w:rsidR="00D16FD9">
              <w:rPr>
                <w:rFonts w:asciiTheme="minorHAnsi" w:hAnsiTheme="minorHAnsi" w:cstheme="minorHAnsi"/>
                <w:sz w:val="22"/>
                <w:szCs w:val="22"/>
              </w:rPr>
              <w:t>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 xml:space="preserve"> no selecciona la opción de publicar en twitter.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6679" w:rsidRPr="007C0387" w:rsidRDefault="00AC5FD1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8.A.</w:t>
            </w:r>
            <w:r w:rsidR="00D16F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El voluntario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 xml:space="preserve"> selecciona la opción de publicar en twitter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continua por </w:t>
            </w:r>
            <w:r w:rsidR="008C59E2">
              <w:rPr>
                <w:rFonts w:asciiTheme="minorHAnsi" w:hAnsiTheme="minorHAnsi" w:cstheme="minorHAnsi"/>
                <w:sz w:val="22"/>
                <w:szCs w:val="22"/>
              </w:rPr>
              <w:t>el curso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normal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16FD9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6FD9" w:rsidRPr="00AC5FD1" w:rsidRDefault="00D16FD9" w:rsidP="00AC5FD1">
            <w:pPr>
              <w:pStyle w:val="Prrafodelista"/>
              <w:numPr>
                <w:ilvl w:val="0"/>
                <w:numId w:val="31"/>
              </w:numPr>
              <w:ind w:left="390"/>
              <w:rPr>
                <w:rFonts w:asciiTheme="minorHAnsi" w:hAnsiTheme="minorHAnsi" w:cstheme="minorHAnsi"/>
                <w:sz w:val="22"/>
                <w:szCs w:val="22"/>
              </w:rPr>
            </w:pPr>
            <w:r w:rsidRPr="00AC5FD1">
              <w:rPr>
                <w:rFonts w:asciiTheme="minorHAnsi" w:hAnsiTheme="minorHAnsi" w:cstheme="minorHAnsi"/>
                <w:sz w:val="22"/>
                <w:szCs w:val="22"/>
              </w:rPr>
              <w:t>El voluntario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6FD9" w:rsidRDefault="00D16FD9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86679" w:rsidP="00AC5FD1">
            <w:pPr>
              <w:pStyle w:val="Prrafodelista"/>
              <w:numPr>
                <w:ilvl w:val="0"/>
                <w:numId w:val="31"/>
              </w:numPr>
              <w:ind w:left="3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sistema registra los datos del hallazgo y cambia el estado de la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mascota a “Encontrada”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D16FD9" w:rsidRDefault="00AC5FD1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10.A.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16FD9" w:rsidRPr="00D16FD9">
              <w:rPr>
                <w:rFonts w:asciiTheme="minorHAnsi" w:hAnsiTheme="minorHAnsi" w:cstheme="minorHAnsi"/>
                <w:sz w:val="22"/>
                <w:szCs w:val="22"/>
              </w:rPr>
              <w:t xml:space="preserve">El sistema registra los datos del hallazgo, </w:t>
            </w:r>
            <w:r w:rsidR="00D16FD9" w:rsidRPr="00D16FD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cambia el estado de la mascota a “Encontrada” y cambia el estado de la perdida.</w:t>
            </w:r>
          </w:p>
          <w:p w:rsidR="00D16FD9" w:rsidRPr="00D16FD9" w:rsidRDefault="00D16FD9" w:rsidP="00491F9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10.A.1</w:t>
            </w:r>
            <w:r w:rsidR="00AC5F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491F9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</w:tr>
      <w:tr w:rsidR="00A446CB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46CB" w:rsidRPr="00AC5FD1" w:rsidRDefault="00A446CB" w:rsidP="00AC5FD1">
            <w:pPr>
              <w:pStyle w:val="Prrafodelista"/>
              <w:numPr>
                <w:ilvl w:val="0"/>
                <w:numId w:val="31"/>
              </w:numPr>
              <w:ind w:left="3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C5FD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El sistema no publica en twitter el hallazgo.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46CB" w:rsidRDefault="00AC5FD1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11.A.</w:t>
            </w:r>
            <w:r w:rsidR="00A446CB">
              <w:rPr>
                <w:rFonts w:asciiTheme="minorHAnsi" w:hAnsiTheme="minorHAnsi" w:cstheme="minorHAnsi"/>
                <w:sz w:val="22"/>
                <w:szCs w:val="22"/>
              </w:rPr>
              <w:t xml:space="preserve"> El sistema publica el hallazgo en twitter continua en el paso 12.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AC5FD1" w:rsidRDefault="007C0387" w:rsidP="00AC5FD1">
            <w:pPr>
              <w:pStyle w:val="Prrafodelista"/>
              <w:numPr>
                <w:ilvl w:val="0"/>
                <w:numId w:val="31"/>
              </w:numPr>
              <w:ind w:left="3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C5FD1">
              <w:rPr>
                <w:rFonts w:asciiTheme="minorHAnsi" w:hAnsiTheme="minorHAnsi" w:cstheme="minorHAnsi"/>
                <w:sz w:val="22"/>
                <w:szCs w:val="22"/>
              </w:rPr>
              <w:t>El sistema llama al CU “Registrar devolución a dueño”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038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0387" w:rsidRPr="00AC5FD1" w:rsidRDefault="007C0387" w:rsidP="00AC5FD1">
            <w:pPr>
              <w:pStyle w:val="Prrafodelista"/>
              <w:numPr>
                <w:ilvl w:val="0"/>
                <w:numId w:val="31"/>
              </w:numPr>
              <w:ind w:left="3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C5FD1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0387" w:rsidRPr="007C0387" w:rsidRDefault="007C038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Reglas de Negocio </w:t>
            </w:r>
            <w:r w:rsidR="008C59E2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Asociadas:</w:t>
            </w:r>
            <w:r w:rsidR="008C59E2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</w:t>
            </w:r>
            <w:r w:rsidR="00491F9B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Requerimientos no Funcionales </w:t>
            </w:r>
            <w:r w:rsidR="008C59E2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Asociados:</w:t>
            </w:r>
            <w:r w:rsidR="008C59E2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</w:t>
            </w:r>
            <w:r w:rsidR="00491F9B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F85ED8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CU 36. Registrar devolución a dueño.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donde se incluye: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C6129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="00C61293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E7349D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D31894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F502BA" w:rsidRPr="007C0387" w:rsidRDefault="00F502BA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D31894" w:rsidRPr="007C0387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Pérdida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C02A1B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Dueño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7067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pérdida de una mascota</w:t>
            </w:r>
          </w:p>
          <w:p w:rsidR="00D31894" w:rsidRPr="007C0387" w:rsidRDefault="00D31894" w:rsidP="00D318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61293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 en el sistema.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la pérdi</w:t>
            </w:r>
            <w:r w:rsidR="0091600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da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de una mascota</w:t>
            </w:r>
          </w:p>
        </w:tc>
      </w:tr>
      <w:tr w:rsidR="00D31894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dueño no ingresa los datos mínimos requeridos para registrar la pérdida.                   </w:t>
            </w:r>
          </w:p>
          <w:p w:rsidR="0091600D" w:rsidRPr="007C0387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decide cancelar el registro.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AC5FD1" w:rsidRDefault="00E7349D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C5FD1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D31894" w:rsidRPr="00AC5FD1">
              <w:rPr>
                <w:rFonts w:asciiTheme="minorHAnsi" w:hAnsiTheme="minorHAnsi" w:cstheme="minorHAnsi"/>
                <w:sz w:val="22"/>
                <w:szCs w:val="22"/>
              </w:rPr>
              <w:t xml:space="preserve"> caso de </w:t>
            </w:r>
            <w:r w:rsidR="0091600D" w:rsidRPr="00AC5FD1">
              <w:rPr>
                <w:rFonts w:asciiTheme="minorHAnsi" w:hAnsiTheme="minorHAnsi" w:cstheme="minorHAnsi"/>
                <w:sz w:val="22"/>
                <w:szCs w:val="22"/>
              </w:rPr>
              <w:t>uso comienza cuando el dueño</w:t>
            </w:r>
            <w:r w:rsidR="00D31894" w:rsidRPr="00AC5FD1">
              <w:rPr>
                <w:rFonts w:asciiTheme="minorHAnsi" w:hAnsiTheme="minorHAnsi" w:cstheme="minorHAnsi"/>
                <w:sz w:val="22"/>
                <w:szCs w:val="22"/>
              </w:rPr>
              <w:t xml:space="preserve"> ingres</w:t>
            </w:r>
            <w:r w:rsidR="0091600D" w:rsidRPr="00AC5FD1">
              <w:rPr>
                <w:rFonts w:asciiTheme="minorHAnsi" w:hAnsiTheme="minorHAnsi" w:cstheme="minorHAnsi"/>
                <w:sz w:val="22"/>
                <w:szCs w:val="22"/>
              </w:rPr>
              <w:t>a a la opción Registrar Pérdida</w:t>
            </w:r>
            <w:r w:rsidR="00D31894" w:rsidRPr="00AC5F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706745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dueño ingresa parte o el nombre completo como filtro para la búsqueda de las mascotas que coincidan y confirma la búsqueda. 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31894" w:rsidRPr="007C0387" w:rsidRDefault="00D31894" w:rsidP="00D3189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 muestra el listado de las mascotas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E7349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 A. El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C59E2" w:rsidRPr="007C0387">
              <w:rPr>
                <w:rFonts w:asciiTheme="minorHAnsi" w:hAnsiTheme="minorHAnsi" w:cstheme="minorHAnsi"/>
                <w:sz w:val="22"/>
                <w:szCs w:val="22"/>
              </w:rPr>
              <w:t>sistema</w:t>
            </w:r>
            <w:r w:rsidR="008C59E2">
              <w:rPr>
                <w:rFonts w:asciiTheme="minorHAnsi" w:hAnsiTheme="minorHAnsi" w:cstheme="minorHAnsi"/>
                <w:sz w:val="22"/>
                <w:szCs w:val="22"/>
              </w:rPr>
              <w:t xml:space="preserve"> no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 encontró ninguna mascota que coincida y </w:t>
            </w:r>
            <w:r w:rsidR="00DE6CB8">
              <w:rPr>
                <w:rFonts w:asciiTheme="minorHAnsi" w:hAnsiTheme="minorHAnsi" w:cstheme="minorHAnsi"/>
                <w:sz w:val="22"/>
                <w:szCs w:val="22"/>
              </w:rPr>
              <w:t>lo informa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31894" w:rsidRPr="007C0387" w:rsidRDefault="001475EC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A.1.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  <w:r w:rsidR="00DE6CB8">
              <w:rPr>
                <w:rFonts w:asciiTheme="minorHAnsi" w:hAnsiTheme="minorHAnsi" w:cstheme="minorHAnsi"/>
                <w:sz w:val="22"/>
                <w:szCs w:val="22"/>
              </w:rPr>
              <w:t xml:space="preserve"> del CU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7E0563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selecciona una mascota de la lista.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1475EC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El dueño no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selecciona ninguna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317B4" w:rsidRPr="007C0387" w:rsidRDefault="001475EC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4.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A.1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7E0563">
              <w:rPr>
                <w:rFonts w:asciiTheme="minorHAnsi" w:hAnsiTheme="minorHAnsi" w:cstheme="minorHAnsi"/>
                <w:sz w:val="22"/>
                <w:szCs w:val="22"/>
              </w:rPr>
              <w:t xml:space="preserve"> Fin del CU.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E21A1C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El sistema 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muestra los datos de la mascota y habilita los campos parar completar los datos de la perdida.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dueño ingresa los datos de la perdida.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4164" w:rsidRPr="007C0387" w:rsidRDefault="00E7349D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674164" w:rsidRPr="007C0387">
              <w:rPr>
                <w:rFonts w:asciiTheme="minorHAnsi" w:hAnsiTheme="minorHAnsi" w:cstheme="minorHAnsi"/>
                <w:sz w:val="22"/>
                <w:szCs w:val="22"/>
              </w:rPr>
              <w:t>. El dueño no ingresa los datos.</w:t>
            </w:r>
          </w:p>
          <w:p w:rsidR="00D31894" w:rsidRPr="007C0387" w:rsidRDefault="00E7349D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A.1</w:t>
            </w:r>
            <w:r w:rsidR="00674164" w:rsidRPr="007C0387">
              <w:rPr>
                <w:rFonts w:asciiTheme="minorHAnsi" w:hAnsiTheme="minorHAnsi" w:cstheme="minorHAnsi"/>
                <w:sz w:val="22"/>
                <w:szCs w:val="22"/>
              </w:rPr>
              <w:t>. Se cancela el caso de uso.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E21A1C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dueño confirma la pérdida.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1A1C" w:rsidRPr="007C0387" w:rsidRDefault="001475EC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</w:t>
            </w:r>
            <w:r w:rsidR="00E7349D" w:rsidRPr="007C0387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dueño no confirma la pérdida.</w:t>
            </w:r>
          </w:p>
          <w:p w:rsidR="00D31894" w:rsidRPr="007C0387" w:rsidRDefault="001475EC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A.1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. Se cancela el CU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63D8B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3D8B" w:rsidRPr="007C0387" w:rsidRDefault="00D63D8B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 xml:space="preserve">ema registra en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la pérdida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(fecha y hora de la pérdida, ubicación de la pérdida, etc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7349D" w:rsidRPr="007C03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63D8B" w:rsidRPr="007C0387" w:rsidRDefault="00D63D8B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63D8B">
        <w:trPr>
          <w:trHeight w:val="179"/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63D8B" w:rsidP="001475EC">
            <w:pPr>
              <w:pStyle w:val="Prrafodelista"/>
              <w:numPr>
                <w:ilvl w:val="0"/>
                <w:numId w:val="32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E7349D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Reglas de Negocio </w:t>
            </w:r>
            <w:r w:rsidR="008C59E2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Asociadas:</w:t>
            </w:r>
            <w:r w:rsidR="008C59E2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aplica.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aplica.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 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E7349D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D31894" w:rsidRPr="007C0387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Adopción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05DC0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29037E" w:rsidRPr="007C0387"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: Registrar la adopción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de una mascota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477AF" w:rsidRPr="007C0387" w:rsidRDefault="006477AF" w:rsidP="00043CF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registrada.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="00BE51D5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la adopción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una mascota</w:t>
            </w:r>
          </w:p>
        </w:tc>
      </w:tr>
      <w:tr w:rsidR="006477AF" w:rsidRPr="007C0387" w:rsidTr="00043CF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voluntario no ingresa los datos mínimos requeridos para registrar la adopción.                   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voluntario decide cancelar el registro de la adopción. 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No se encontraron dueños que coincidan con los criterios de búsqueda.</w:t>
            </w:r>
          </w:p>
          <w:p w:rsidR="006477AF" w:rsidRPr="007C0387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No se encontró ninguna mascota que coincida con los criterios de búsqueda.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1475EC" w:rsidRDefault="00E7349D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75EC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6477AF" w:rsidRPr="001475EC">
              <w:rPr>
                <w:rFonts w:asciiTheme="minorHAnsi" w:hAnsiTheme="minorHAnsi" w:cstheme="minorHAnsi"/>
                <w:sz w:val="22"/>
                <w:szCs w:val="22"/>
              </w:rPr>
              <w:t xml:space="preserve"> caso de uso</w:t>
            </w:r>
            <w:r w:rsidR="00BE51D5" w:rsidRPr="001475EC">
              <w:rPr>
                <w:rFonts w:asciiTheme="minorHAnsi" w:hAnsiTheme="minorHAnsi" w:cstheme="minorHAnsi"/>
                <w:sz w:val="22"/>
                <w:szCs w:val="22"/>
              </w:rPr>
              <w:t xml:space="preserve"> comienza cuando el voluntario</w:t>
            </w:r>
            <w:r w:rsidR="006477AF" w:rsidRPr="001475EC">
              <w:rPr>
                <w:rFonts w:asciiTheme="minorHAnsi" w:hAnsiTheme="minorHAnsi" w:cstheme="minorHAnsi"/>
                <w:sz w:val="22"/>
                <w:szCs w:val="22"/>
              </w:rPr>
              <w:t xml:space="preserve"> ingresa a </w:t>
            </w:r>
            <w:r w:rsidR="00BE51D5" w:rsidRPr="001475EC">
              <w:rPr>
                <w:rFonts w:asciiTheme="minorHAnsi" w:hAnsiTheme="minorHAnsi" w:cstheme="minorHAnsi"/>
                <w:sz w:val="22"/>
                <w:szCs w:val="22"/>
              </w:rPr>
              <w:t>la opción Registrar Adopción</w:t>
            </w:r>
            <w:r w:rsidR="006477AF" w:rsidRP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BE51D5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B648E8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la opción por 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DNI y selecciona un tipo de documento e ingresa un número. Luego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E7349D" w:rsidP="00043CF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C040B8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la opción por nombre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 xml:space="preserve"> ingresa un nombre. Luego oprime el botón 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buscar.</w:t>
            </w:r>
          </w:p>
          <w:p w:rsidR="006477AF" w:rsidRPr="007C0387" w:rsidRDefault="006477AF" w:rsidP="00043CF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El sistema verifica si existe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 xml:space="preserve"> el dueño con ese documento</w:t>
            </w:r>
            <w:r w:rsidR="00F061C4">
              <w:rPr>
                <w:rFonts w:asciiTheme="minorHAnsi" w:hAnsiTheme="minorHAnsi" w:cstheme="minorHAnsi"/>
                <w:sz w:val="22"/>
                <w:szCs w:val="22"/>
              </w:rPr>
              <w:t xml:space="preserve"> y lo muestra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40B8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 A. El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sistema 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muestra un listado con los usuarios que coinciden con ese criterio.</w:t>
            </w:r>
          </w:p>
          <w:p w:rsidR="0014028E" w:rsidRPr="007C0387" w:rsidRDefault="001475EC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A.1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 xml:space="preserve"> El voluntario selecciona un dueño.</w:t>
            </w:r>
          </w:p>
          <w:p w:rsidR="0014028E" w:rsidRDefault="001475EC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A.1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 xml:space="preserve"> El sistema muestra los datos del</w:t>
            </w:r>
            <w:r w:rsidR="006E172C">
              <w:rPr>
                <w:rFonts w:asciiTheme="minorHAnsi" w:hAnsiTheme="minorHAnsi" w:cstheme="minorHAnsi"/>
                <w:sz w:val="22"/>
                <w:szCs w:val="22"/>
              </w:rPr>
              <w:t xml:space="preserve"> dueño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, continua por el curso normal.</w:t>
            </w:r>
          </w:p>
          <w:p w:rsidR="00F061C4" w:rsidRDefault="001475EC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B.1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 xml:space="preserve"> No se encontraron dueños y lo informa</w:t>
            </w:r>
            <w:r w:rsidR="0014028E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4028E" w:rsidRPr="007C0387" w:rsidRDefault="001475EC" w:rsidP="0014028E">
            <w:pPr>
              <w:tabs>
                <w:tab w:val="left" w:pos="150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B.2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14028E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muestra los filtros para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buscar mascotas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51D5" w:rsidRPr="007C0387" w:rsidRDefault="00BE51D5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volunta</w:t>
            </w:r>
            <w:r w:rsidR="006E172C">
              <w:rPr>
                <w:rFonts w:asciiTheme="minorHAnsi" w:hAnsiTheme="minorHAnsi" w:cstheme="minorHAnsi"/>
                <w:sz w:val="22"/>
                <w:szCs w:val="22"/>
              </w:rPr>
              <w:t>rio selecciona 0 o varios filtros y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51D5" w:rsidRPr="007C0387" w:rsidRDefault="00BE51D5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026552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muestra las mascotas encontradas.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Default="001475EC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 xml:space="preserve"> El sistema no encontró ninguna mascota.</w:t>
            </w:r>
          </w:p>
          <w:p w:rsidR="00026552" w:rsidRPr="007C0387" w:rsidRDefault="001475EC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A.1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 xml:space="preserve"> Fin del CU.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026552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una mascota.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1475EC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</w:t>
            </w:r>
            <w:r w:rsidR="00E7349D" w:rsidRPr="007C0387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</w:t>
            </w:r>
            <w:r w:rsidR="005D10A2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voluntario no selecciona la mascota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477AF" w:rsidRPr="007C0387" w:rsidRDefault="001475EC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</w:t>
            </w:r>
            <w:r w:rsidR="00E7349D" w:rsidRPr="007C0387">
              <w:rPr>
                <w:rFonts w:asciiTheme="minorHAnsi" w:hAnsiTheme="minorHAnsi" w:cstheme="minorHAnsi"/>
                <w:sz w:val="22"/>
                <w:szCs w:val="22"/>
              </w:rPr>
              <w:t>A.1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>. Se cancela el caso de uso.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5D10A2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generar contrato.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D10A2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0A2" w:rsidRPr="007C0387" w:rsidRDefault="005D10A2" w:rsidP="001475EC">
            <w:pPr>
              <w:pStyle w:val="Prrafodelista"/>
              <w:numPr>
                <w:ilvl w:val="0"/>
                <w:numId w:val="33"/>
              </w:numPr>
              <w:ind w:left="248" w:hanging="21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sistema genera el contrato.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0A2" w:rsidRPr="007C0387" w:rsidRDefault="005D10A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4682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4682" w:rsidRPr="001475EC" w:rsidRDefault="00CC4682" w:rsidP="001475EC">
            <w:pPr>
              <w:pStyle w:val="Prrafodelista"/>
              <w:numPr>
                <w:ilvl w:val="0"/>
                <w:numId w:val="33"/>
              </w:numPr>
              <w:ind w:left="3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75EC">
              <w:rPr>
                <w:rFonts w:asciiTheme="minorHAnsi" w:hAnsiTheme="minorHAnsi" w:cstheme="minorHAnsi"/>
                <w:sz w:val="22"/>
                <w:szCs w:val="22"/>
              </w:rPr>
              <w:t>El voluntario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4682" w:rsidRPr="007C0387" w:rsidRDefault="00CC4682" w:rsidP="00CC468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.A El voluntario no confirma la adopción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C4682" w:rsidRPr="007C0387" w:rsidRDefault="00CC4682" w:rsidP="00CC468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1475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7349D" w:rsidRPr="007C0387">
              <w:rPr>
                <w:rFonts w:asciiTheme="minorHAnsi" w:hAnsiTheme="minorHAnsi" w:cstheme="minorHAnsi"/>
                <w:sz w:val="22"/>
                <w:szCs w:val="22"/>
              </w:rPr>
              <w:t>A.1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02BA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02BA" w:rsidRPr="001475EC" w:rsidRDefault="00F502BA" w:rsidP="001475EC">
            <w:pPr>
              <w:pStyle w:val="Prrafodelista"/>
              <w:numPr>
                <w:ilvl w:val="0"/>
                <w:numId w:val="33"/>
              </w:numPr>
              <w:ind w:left="3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75EC">
              <w:rPr>
                <w:rFonts w:asciiTheme="minorHAnsi" w:hAnsiTheme="minorHAnsi" w:cstheme="minorHAnsi"/>
                <w:sz w:val="22"/>
                <w:szCs w:val="22"/>
              </w:rPr>
              <w:t xml:space="preserve">El sistema registra en la base de datos la adopción con todos sus datos para realizar luego el </w:t>
            </w:r>
            <w:r w:rsidR="00E7349D" w:rsidRPr="001475EC">
              <w:rPr>
                <w:rFonts w:asciiTheme="minorHAnsi" w:hAnsiTheme="minorHAnsi" w:cstheme="minorHAnsi"/>
                <w:sz w:val="22"/>
                <w:szCs w:val="22"/>
              </w:rPr>
              <w:t>seguimiento (</w:t>
            </w:r>
            <w:r w:rsidRPr="001475EC">
              <w:rPr>
                <w:rFonts w:asciiTheme="minorHAnsi" w:hAnsiTheme="minorHAnsi" w:cstheme="minorHAnsi"/>
                <w:sz w:val="22"/>
                <w:szCs w:val="22"/>
              </w:rPr>
              <w:t>datos de la mascota, del dueño, voluntario que realizó la adopción y fecha de la adopción).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02BA" w:rsidRPr="007C0387" w:rsidRDefault="00F502BA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5ED8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5ED8" w:rsidRPr="001475EC" w:rsidRDefault="00F502BA" w:rsidP="001475EC">
            <w:pPr>
              <w:pStyle w:val="Prrafodelista"/>
              <w:numPr>
                <w:ilvl w:val="0"/>
                <w:numId w:val="33"/>
              </w:numPr>
              <w:ind w:left="3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75EC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5ED8" w:rsidRPr="007C0387" w:rsidRDefault="00F85ED8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Reglas de Negocio </w:t>
            </w:r>
            <w:r w:rsidR="008C59E2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Asociadas:</w:t>
            </w:r>
            <w:r w:rsidR="008C59E2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Requerimientos no Funcionales </w:t>
            </w:r>
            <w:r w:rsidR="008C59E2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</w:t>
            </w:r>
            <w:r w:rsidR="008C59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</w:t>
            </w:r>
            <w:r w:rsidR="008C59E2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os:</w:t>
            </w:r>
            <w:r w:rsidR="008C59E2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donde se incluye: </w:t>
            </w:r>
            <w:r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A9300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</w:t>
            </w:r>
            <w:r w:rsidR="00F85ED8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Case al que extiende: 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bookmarkStart w:id="0" w:name="_GoBack"/>
            <w:r w:rsidRPr="001D0FDF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  <w:bookmarkEnd w:id="0"/>
          </w:p>
        </w:tc>
      </w:tr>
    </w:tbl>
    <w:p w:rsidR="006477AF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0B1C5B" w:rsidRDefault="000B1C5B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8"/>
        <w:gridCol w:w="738"/>
        <w:gridCol w:w="539"/>
        <w:gridCol w:w="270"/>
        <w:gridCol w:w="1377"/>
        <w:gridCol w:w="3437"/>
      </w:tblGrid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  <w:shd w:val="clear" w:color="auto" w:fill="auto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Paquete: </w:t>
            </w:r>
            <w:r>
              <w:t>Módulo de Hogares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6"/>
            <w:shd w:val="clear" w:color="auto" w:fill="C0C0C0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Registrar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asignación de una mascota a un hogar provisorio</w:t>
            </w:r>
          </w:p>
        </w:tc>
        <w:tc>
          <w:tcPr>
            <w:tcW w:w="3377" w:type="dxa"/>
            <w:shd w:val="clear" w:color="auto" w:fill="C0C0C0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54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3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4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Complejo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4808" w:type="dxa"/>
            <w:gridSpan w:val="2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="00221D65">
              <w:rPr>
                <w:rFonts w:asciiTheme="minorHAnsi" w:hAnsiTheme="minorHAnsi" w:cstheme="minorHAnsi"/>
                <w:sz w:val="22"/>
                <w:szCs w:val="22"/>
              </w:rPr>
              <w:t>: Encargado de hogares</w:t>
            </w:r>
          </w:p>
        </w:tc>
        <w:tc>
          <w:tcPr>
            <w:tcW w:w="6301" w:type="dxa"/>
            <w:gridSpan w:val="5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221D65">
              <w:rPr>
                <w:rFonts w:asciiTheme="minorHAnsi" w:hAnsiTheme="minorHAnsi" w:cstheme="minorHAnsi"/>
                <w:sz w:val="22"/>
                <w:szCs w:val="22"/>
              </w:rPr>
              <w:t>Registrar la asignación de una mascota a un hogar provisorio.</w:t>
            </w:r>
          </w:p>
          <w:p w:rsidR="000B1C5B" w:rsidRPr="007C0387" w:rsidRDefault="000B1C5B" w:rsidP="009323B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</w:t>
            </w:r>
            <w:r w:rsidR="00221D65">
              <w:rPr>
                <w:rFonts w:asciiTheme="minorHAnsi" w:hAnsiTheme="minorHAnsi" w:cstheme="minorHAnsi"/>
                <w:sz w:val="22"/>
                <w:szCs w:val="22"/>
              </w:rPr>
              <w:t>e usuario activa en el sistema,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permisos validados</w:t>
            </w:r>
            <w:r w:rsidR="00221D65">
              <w:rPr>
                <w:rFonts w:asciiTheme="minorHAnsi" w:hAnsiTheme="minorHAnsi" w:cstheme="minorHAnsi"/>
                <w:sz w:val="22"/>
                <w:szCs w:val="22"/>
              </w:rPr>
              <w:t>, se debe haber registrado en ese instante o haber consultado una mascota.</w:t>
            </w:r>
          </w:p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Éxito:</w:t>
            </w:r>
            <w:r w:rsidR="00221D6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Se asigno a la mascota a un hogar provisorio que se adecua a sus necesidades.</w:t>
            </w:r>
          </w:p>
        </w:tc>
      </w:tr>
      <w:tr w:rsidR="000B1C5B" w:rsidRPr="007C0387" w:rsidTr="009323B5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0B1C5B" w:rsidRDefault="000B1C5B" w:rsidP="000B1C5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221D6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 cancela el caso de uso cuando.</w:t>
            </w:r>
          </w:p>
          <w:p w:rsidR="00221D65" w:rsidRPr="007C0387" w:rsidRDefault="00221D65" w:rsidP="000B1C5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usuario decide no asignar la mascota.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9323B5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1475EC" w:rsidRDefault="00221D65" w:rsidP="001475EC">
            <w:pPr>
              <w:pStyle w:val="Prrafodelista"/>
              <w:numPr>
                <w:ilvl w:val="0"/>
                <w:numId w:val="34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75EC">
              <w:rPr>
                <w:rFonts w:asciiTheme="minorHAnsi" w:hAnsiTheme="minorHAnsi" w:cstheme="minorHAnsi"/>
                <w:sz w:val="22"/>
                <w:szCs w:val="22"/>
              </w:rPr>
              <w:t>El CU comienza cuando el encargado de hogares selecciona la opción asignar mascota a hogar provisorio.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0C661E" w:rsidRDefault="000C661E" w:rsidP="001475EC">
            <w:pPr>
              <w:pStyle w:val="Prrafodelista"/>
              <w:numPr>
                <w:ilvl w:val="0"/>
                <w:numId w:val="34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muestra los datos de la mascota a asignar y muestra los filtros para seleccionar los hogares provisorios.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0C661E" w:rsidRDefault="000C661E" w:rsidP="001475EC">
            <w:pPr>
              <w:pStyle w:val="Prrafodelista"/>
              <w:numPr>
                <w:ilvl w:val="0"/>
                <w:numId w:val="34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encargado selecciona 0 o varios filtros.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0C661E" w:rsidRDefault="000C661E" w:rsidP="001475EC">
            <w:pPr>
              <w:pStyle w:val="Prrafodelista"/>
              <w:numPr>
                <w:ilvl w:val="0"/>
                <w:numId w:val="34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busca los hogares que coinciden con los filtros y los muestra.</w:t>
            </w:r>
          </w:p>
        </w:tc>
        <w:tc>
          <w:tcPr>
            <w:tcW w:w="4754" w:type="dxa"/>
            <w:gridSpan w:val="2"/>
          </w:tcPr>
          <w:p w:rsidR="000B1C5B" w:rsidRDefault="000C661E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4.A. El sistema no encontró hogares y lo informa con un mensaje.</w:t>
            </w:r>
          </w:p>
          <w:p w:rsidR="000C661E" w:rsidRPr="007C0387" w:rsidRDefault="000C661E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4.A.1. Se cancela el CU.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0C661E" w:rsidRDefault="000C661E" w:rsidP="001475EC">
            <w:pPr>
              <w:pStyle w:val="Prrafodelista"/>
              <w:numPr>
                <w:ilvl w:val="0"/>
                <w:numId w:val="34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encargado confirma.</w:t>
            </w:r>
          </w:p>
        </w:tc>
        <w:tc>
          <w:tcPr>
            <w:tcW w:w="4754" w:type="dxa"/>
            <w:gridSpan w:val="2"/>
          </w:tcPr>
          <w:p w:rsidR="000B1C5B" w:rsidRDefault="000C661E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5.A. El encargado selecciona la opción para mostrar los datos del dueño del hogar.</w:t>
            </w:r>
          </w:p>
          <w:p w:rsidR="000C661E" w:rsidRPr="007C0387" w:rsidRDefault="000C661E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5.A.1. El sistema muestra los datos del dueño, continua por el curso normal.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0C661E" w:rsidRDefault="000C661E" w:rsidP="001475EC">
            <w:pPr>
              <w:pStyle w:val="Prrafodelista"/>
              <w:numPr>
                <w:ilvl w:val="0"/>
                <w:numId w:val="34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asigna la mascota al hogar.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0C661E" w:rsidRDefault="000C661E" w:rsidP="001475EC">
            <w:pPr>
              <w:pStyle w:val="Prrafodelista"/>
              <w:numPr>
                <w:ilvl w:val="0"/>
                <w:numId w:val="34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6085" w:type="dxa"/>
            <w:gridSpan w:val="4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  <w:tc>
          <w:tcPr>
            <w:tcW w:w="5024" w:type="dxa"/>
            <w:gridSpan w:val="3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="000C661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15 Consultar Mascota, 22 Registrar Hallazgo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9323B5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0B1C5B" w:rsidRDefault="000B1C5B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0B1C5B" w:rsidRDefault="000B1C5B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8"/>
        <w:gridCol w:w="738"/>
        <w:gridCol w:w="809"/>
        <w:gridCol w:w="1377"/>
        <w:gridCol w:w="3437"/>
      </w:tblGrid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6"/>
            <w:shd w:val="clear" w:color="auto" w:fill="auto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Paquete: </w:t>
            </w:r>
            <w:r>
              <w:t>Módulo de Difusión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5"/>
            <w:shd w:val="clear" w:color="auto" w:fill="C0C0C0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Registrar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Campaña</w:t>
            </w:r>
          </w:p>
        </w:tc>
        <w:tc>
          <w:tcPr>
            <w:tcW w:w="3377" w:type="dxa"/>
            <w:shd w:val="clear" w:color="auto" w:fill="C0C0C0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64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3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3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Complejo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0B1C5B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4808" w:type="dxa"/>
            <w:gridSpan w:val="2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  <w:tc>
          <w:tcPr>
            <w:tcW w:w="6301" w:type="dxa"/>
            <w:gridSpan w:val="4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Registrar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una campaña de los tipos permitidos.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</w:p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0B1C5B" w:rsidRPr="007C0387" w:rsidRDefault="000B1C5B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19" w:type="dxa"/>
            <w:gridSpan w:val="5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Éxito:</w:t>
            </w:r>
            <w:r w:rsidR="009323B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 registró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campaña correctamente.</w:t>
            </w:r>
          </w:p>
        </w:tc>
      </w:tr>
      <w:tr w:rsidR="000B1C5B" w:rsidRPr="007C0387" w:rsidTr="009323B5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</w:tcPr>
          <w:p w:rsidR="000B1C5B" w:rsidRPr="007C0387" w:rsidRDefault="000B1C5B" w:rsidP="009323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719" w:type="dxa"/>
            <w:gridSpan w:val="5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0B1C5B" w:rsidRPr="007C0387" w:rsidRDefault="000B1C5B" w:rsidP="009323B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voluntario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no confir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ma la registración de la campaña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0B1C5B" w:rsidRPr="007C0387" w:rsidRDefault="000B1C5B" w:rsidP="009323B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voluntario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no ingresa los d</w:t>
            </w:r>
            <w:r w:rsidR="000C661E">
              <w:rPr>
                <w:rFonts w:asciiTheme="minorHAnsi" w:hAnsiTheme="minorHAnsi" w:cstheme="minorHAnsi"/>
                <w:bCs/>
                <w:sz w:val="22"/>
                <w:szCs w:val="22"/>
              </w:rPr>
              <w:t>atos mínimos requeridos para el</w:t>
            </w:r>
          </w:p>
          <w:p w:rsidR="000B1C5B" w:rsidRPr="007C0387" w:rsidRDefault="000B1C5B" w:rsidP="009323B5">
            <w:pPr>
              <w:ind w:left="79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registr</w:t>
            </w:r>
            <w:r w:rsidR="000C661E">
              <w:rPr>
                <w:rFonts w:asciiTheme="minorHAnsi" w:hAnsiTheme="minorHAnsi" w:cstheme="minorHAnsi"/>
                <w:bCs/>
                <w:sz w:val="22"/>
                <w:szCs w:val="22"/>
              </w:rPr>
              <w:t>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la nueva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campaña</w:t>
            </w:r>
            <w:r w:rsidR="009323B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el sistema.</w:t>
            </w:r>
          </w:p>
          <w:p w:rsidR="000B1C5B" w:rsidRPr="007C0387" w:rsidRDefault="000B1C5B" w:rsidP="009323B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9323B5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1475EC" w:rsidRDefault="000B1C5B" w:rsidP="001475EC">
            <w:pPr>
              <w:pStyle w:val="Prrafodelista"/>
              <w:numPr>
                <w:ilvl w:val="0"/>
                <w:numId w:val="35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75EC">
              <w:rPr>
                <w:rFonts w:asciiTheme="minorHAnsi" w:hAnsiTheme="minorHAnsi" w:cstheme="minorHAnsi"/>
                <w:sz w:val="22"/>
                <w:szCs w:val="22"/>
              </w:rPr>
              <w:t>El caso de uso comienza cuando el voluntario ingresa a la opción Registrar Campaña.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0B1C5B" w:rsidRDefault="000B1C5B" w:rsidP="001475EC">
            <w:pPr>
              <w:pStyle w:val="Prrafodelista"/>
              <w:numPr>
                <w:ilvl w:val="0"/>
                <w:numId w:val="35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B1C5B">
              <w:rPr>
                <w:rFonts w:asciiTheme="minorHAnsi" w:hAnsiTheme="minorHAnsi" w:cstheme="minorHAnsi"/>
                <w:sz w:val="22"/>
                <w:szCs w:val="22"/>
              </w:rPr>
              <w:t>El sistema solicita que ingrese los datos de la</w:t>
            </w:r>
            <w:r w:rsidR="009323B5">
              <w:rPr>
                <w:rFonts w:asciiTheme="minorHAnsi" w:hAnsiTheme="minorHAnsi" w:cstheme="minorHAnsi"/>
                <w:sz w:val="22"/>
                <w:szCs w:val="22"/>
              </w:rPr>
              <w:t xml:space="preserve"> c</w:t>
            </w:r>
            <w:r w:rsidRPr="000B1C5B">
              <w:rPr>
                <w:rFonts w:asciiTheme="minorHAnsi" w:hAnsiTheme="minorHAnsi" w:cstheme="minorHAnsi"/>
                <w:sz w:val="22"/>
                <w:szCs w:val="22"/>
              </w:rPr>
              <w:t>ampaña.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1475EC">
            <w:pPr>
              <w:pStyle w:val="Prrafodelista"/>
              <w:numPr>
                <w:ilvl w:val="0"/>
                <w:numId w:val="35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 los datos de la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campaña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Lugar, fecha, hora y tipo de campaña,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etc</w:t>
            </w:r>
            <w:r w:rsidR="009323B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3.A.</w:t>
            </w:r>
            <w:r w:rsidR="009323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que no se han ingresado los datos mínimos requeridos.</w:t>
            </w:r>
          </w:p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3.A.1.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uso.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1475EC">
            <w:pPr>
              <w:pStyle w:val="Prrafodelista"/>
              <w:numPr>
                <w:ilvl w:val="0"/>
                <w:numId w:val="35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no selecci</w:t>
            </w:r>
            <w:r w:rsidR="009323B5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na una imagen y confirma la campaña.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4.A.El dueño selecciona una imagen y confirma la campaña.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1475EC">
            <w:pPr>
              <w:pStyle w:val="Prrafodelista"/>
              <w:numPr>
                <w:ilvl w:val="0"/>
                <w:numId w:val="35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registra los datos de la campaña y lo informa por un mensaje.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0B1C5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sistema registra los datos de la campaña y la imagen y lo informa por un mensaje continua por el curso normal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1475EC">
            <w:pPr>
              <w:pStyle w:val="Prrafodelista"/>
              <w:numPr>
                <w:ilvl w:val="0"/>
                <w:numId w:val="35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voluntario dispone del permiso para difundir por lo tanto se llama al CU 38 Publicar Pedido de difusión continua por el curso normal.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6.A. El voluntario no tiene el permiso para difundir se llama al caso de uso 3</w:t>
            </w:r>
            <w:r w:rsidR="009323B5">
              <w:rPr>
                <w:rFonts w:asciiTheme="minorHAnsi" w:hAnsiTheme="minorHAnsi" w:cstheme="minorHAnsi"/>
                <w:sz w:val="22"/>
                <w:szCs w:val="22"/>
              </w:rPr>
              <w:t>7 Registrar pedido de difus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ión continua por el curso normal.</w:t>
            </w:r>
          </w:p>
        </w:tc>
      </w:tr>
      <w:tr w:rsidR="000B1C5B" w:rsidRPr="007C0387" w:rsidTr="009323B5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1475EC" w:rsidRDefault="000B1C5B" w:rsidP="001475EC">
            <w:pPr>
              <w:pStyle w:val="Prrafodelista"/>
              <w:numPr>
                <w:ilvl w:val="0"/>
                <w:numId w:val="35"/>
              </w:numPr>
              <w:ind w:left="38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75EC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0B1C5B" w:rsidRPr="007C0387" w:rsidTr="000B1C5B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</w:t>
            </w: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37 Registrar Pedido Difusión, CU 38 Publicar Pedido de Difusión.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0B1C5B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9323B5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0B1C5B" w:rsidRDefault="000B1C5B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9323B5" w:rsidRDefault="009323B5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4868"/>
        <w:gridCol w:w="738"/>
        <w:gridCol w:w="2186"/>
        <w:gridCol w:w="3437"/>
      </w:tblGrid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4"/>
            <w:shd w:val="clear" w:color="auto" w:fill="auto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Paquete: </w:t>
            </w:r>
            <w:r>
              <w:t>Módulo de Difusión</w:t>
            </w:r>
          </w:p>
        </w:tc>
      </w:tr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3"/>
            <w:shd w:val="clear" w:color="auto" w:fill="C0C0C0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Publicar Pedido de Difusión.</w:t>
            </w:r>
          </w:p>
        </w:tc>
        <w:tc>
          <w:tcPr>
            <w:tcW w:w="3377" w:type="dxa"/>
            <w:shd w:val="clear" w:color="auto" w:fill="C0C0C0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38</w:t>
            </w:r>
          </w:p>
        </w:tc>
      </w:tr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4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2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2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4808" w:type="dxa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  <w:tc>
          <w:tcPr>
            <w:tcW w:w="6301" w:type="dxa"/>
            <w:gridSpan w:val="3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9323B5" w:rsidRPr="007C0387" w:rsidTr="009323B5">
        <w:trPr>
          <w:trHeight w:val="1018"/>
          <w:tblCellSpacing w:w="20" w:type="dxa"/>
          <w:jc w:val="center"/>
        </w:trPr>
        <w:tc>
          <w:tcPr>
            <w:tcW w:w="11149" w:type="dxa"/>
            <w:gridSpan w:val="4"/>
          </w:tcPr>
          <w:p w:rsidR="009323B5" w:rsidRPr="007C0387" w:rsidRDefault="009323B5" w:rsidP="00221D65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caso de uso Publicar Pedido de Difusión tiene como función la de publicar los pedidos </w:t>
            </w:r>
            <w:r w:rsidR="00221D6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difusión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realizados </w:t>
            </w:r>
            <w:r w:rsidR="00221D65">
              <w:rPr>
                <w:rFonts w:asciiTheme="minorHAnsi" w:hAnsiTheme="minorHAnsi" w:cstheme="minorHAnsi"/>
                <w:bCs/>
                <w:sz w:val="22"/>
                <w:szCs w:val="22"/>
              </w:rPr>
              <w:t>por twitter para su visualización y propaganda.</w:t>
            </w:r>
          </w:p>
        </w:tc>
      </w:tr>
      <w:tr w:rsidR="009323B5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4"/>
          </w:tcPr>
          <w:p w:rsidR="009323B5" w:rsidRPr="007C0387" w:rsidRDefault="009323B5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</w:tbl>
    <w:p w:rsidR="009323B5" w:rsidRDefault="009323B5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9323B5" w:rsidRDefault="009323B5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4868"/>
        <w:gridCol w:w="738"/>
        <w:gridCol w:w="2186"/>
        <w:gridCol w:w="3437"/>
      </w:tblGrid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4"/>
            <w:shd w:val="clear" w:color="auto" w:fill="auto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Paquete: </w:t>
            </w:r>
            <w:r>
              <w:t>Módulo de Difusión</w:t>
            </w:r>
          </w:p>
        </w:tc>
      </w:tr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3"/>
            <w:shd w:val="clear" w:color="auto" w:fill="C0C0C0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Registrar Pedido de Difusión.</w:t>
            </w:r>
          </w:p>
        </w:tc>
        <w:tc>
          <w:tcPr>
            <w:tcW w:w="3377" w:type="dxa"/>
            <w:shd w:val="clear" w:color="auto" w:fill="C0C0C0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221D65"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</w:tr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4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2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2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183AE1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9323B5" w:rsidRPr="007C0387" w:rsidTr="009323B5">
        <w:trPr>
          <w:cantSplit/>
          <w:trHeight w:val="385"/>
          <w:tblCellSpacing w:w="20" w:type="dxa"/>
          <w:jc w:val="center"/>
        </w:trPr>
        <w:tc>
          <w:tcPr>
            <w:tcW w:w="4808" w:type="dxa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  <w:tc>
          <w:tcPr>
            <w:tcW w:w="6301" w:type="dxa"/>
            <w:gridSpan w:val="3"/>
          </w:tcPr>
          <w:p w:rsidR="009323B5" w:rsidRPr="007C0387" w:rsidRDefault="009323B5" w:rsidP="009323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9323B5" w:rsidRPr="007C0387" w:rsidTr="009323B5">
        <w:trPr>
          <w:trHeight w:val="1018"/>
          <w:tblCellSpacing w:w="20" w:type="dxa"/>
          <w:jc w:val="center"/>
        </w:trPr>
        <w:tc>
          <w:tcPr>
            <w:tcW w:w="11149" w:type="dxa"/>
            <w:gridSpan w:val="4"/>
          </w:tcPr>
          <w:p w:rsidR="009323B5" w:rsidRPr="007C0387" w:rsidRDefault="00221D65" w:rsidP="009323B5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Registrar</w:t>
            </w:r>
            <w:r w:rsidR="009323B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Pedido de Difusión tiene como función la de publicar los pedidos realizados por los voluntarios que no disponen de permisos o rechazarlos e informar al voluntario que lo realizo el motivo de su rechazo o aceptación por decisión del Encargado de Difusión vía mail.</w:t>
            </w:r>
          </w:p>
        </w:tc>
      </w:tr>
      <w:tr w:rsidR="009323B5" w:rsidRPr="007C0387" w:rsidTr="009323B5">
        <w:trPr>
          <w:cantSplit/>
          <w:tblCellSpacing w:w="20" w:type="dxa"/>
          <w:jc w:val="center"/>
        </w:trPr>
        <w:tc>
          <w:tcPr>
            <w:tcW w:w="11149" w:type="dxa"/>
            <w:gridSpan w:val="4"/>
          </w:tcPr>
          <w:p w:rsidR="009323B5" w:rsidRPr="007C0387" w:rsidRDefault="009323B5" w:rsidP="009323B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</w:tbl>
    <w:p w:rsidR="009323B5" w:rsidRPr="007C0387" w:rsidRDefault="009323B5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sectPr w:rsidR="009323B5" w:rsidRPr="007C0387" w:rsidSect="00E509E8">
      <w:headerReference w:type="default" r:id="rId7"/>
      <w:footerReference w:type="default" r:id="rId8"/>
      <w:pgSz w:w="11907" w:h="16840" w:code="9"/>
      <w:pgMar w:top="454" w:right="851" w:bottom="45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CC5" w:rsidRDefault="00231CC5">
      <w:r>
        <w:separator/>
      </w:r>
    </w:p>
  </w:endnote>
  <w:endnote w:type="continuationSeparator" w:id="1">
    <w:p w:rsidR="00231CC5" w:rsidRDefault="00231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53126"/>
      <w:docPartObj>
        <w:docPartGallery w:val="Page Numbers (Bottom of Page)"/>
        <w:docPartUnique/>
      </w:docPartObj>
    </w:sdtPr>
    <w:sdtContent>
      <w:p w:rsidR="008C59E2" w:rsidRDefault="008C59E2">
        <w:pPr>
          <w:pStyle w:val="Piedepgina"/>
          <w:jc w:val="right"/>
        </w:pPr>
        <w:fldSimple w:instr=" PAGE   \* MERGEFORMAT ">
          <w:r w:rsidR="001475EC">
            <w:rPr>
              <w:noProof/>
            </w:rPr>
            <w:t>8</w:t>
          </w:r>
        </w:fldSimple>
      </w:p>
    </w:sdtContent>
  </w:sdt>
  <w:p w:rsidR="008C59E2" w:rsidRDefault="008C59E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CC5" w:rsidRDefault="00231CC5">
      <w:r>
        <w:separator/>
      </w:r>
    </w:p>
  </w:footnote>
  <w:footnote w:type="continuationSeparator" w:id="1">
    <w:p w:rsidR="00231CC5" w:rsidRDefault="00231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9E2" w:rsidRPr="007C0387" w:rsidRDefault="008C59E2" w:rsidP="002D1287">
    <w:pPr>
      <w:pStyle w:val="Encabezado"/>
      <w:tabs>
        <w:tab w:val="right" w:pos="8364"/>
      </w:tabs>
      <w:rPr>
        <w:rFonts w:asciiTheme="minorHAnsi" w:hAnsiTheme="minorHAnsi" w:cstheme="minorHAnsi"/>
        <w:sz w:val="22"/>
        <w:szCs w:val="22"/>
      </w:rPr>
    </w:pPr>
    <w:r w:rsidRPr="007C0387">
      <w:rPr>
        <w:rFonts w:asciiTheme="minorHAnsi" w:hAnsiTheme="minorHAnsi" w:cstheme="minorHAnsi"/>
        <w:noProof/>
        <w:sz w:val="22"/>
        <w:szCs w:val="22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403698</wp:posOffset>
          </wp:positionH>
          <wp:positionV relativeFrom="paragraph">
            <wp:posOffset>-184400</wp:posOffset>
          </wp:positionV>
          <wp:extent cx="427517" cy="510363"/>
          <wp:effectExtent l="19050" t="0" r="0" b="0"/>
          <wp:wrapNone/>
          <wp:docPr id="1" name="Picture 5" descr="C:\Users\Maximiliano\AppData\Local\Microsoft\Windows\INetCache\Content.Word\LOGO !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ximiliano\AppData\Local\Microsoft\Windows\INetCache\Content.Word\LOGO !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517" cy="5103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C0387">
      <w:rPr>
        <w:rFonts w:asciiTheme="minorHAnsi" w:hAnsiTheme="minorHAnsi" w:cstheme="minorHAnsi"/>
        <w:sz w:val="22"/>
        <w:szCs w:val="22"/>
      </w:rPr>
      <w:t xml:space="preserve">                              Universidad Tecnológica Nacional</w:t>
    </w:r>
    <w:r w:rsidRPr="007C0387">
      <w:rPr>
        <w:rFonts w:asciiTheme="minorHAnsi" w:hAnsiTheme="minorHAnsi" w:cstheme="minorHAnsi"/>
        <w:sz w:val="22"/>
        <w:szCs w:val="22"/>
      </w:rPr>
      <w:tab/>
    </w:r>
    <w:r w:rsidRPr="007C0387">
      <w:rPr>
        <w:rFonts w:asciiTheme="minorHAnsi" w:hAnsiTheme="minorHAnsi" w:cstheme="minorHAnsi"/>
        <w:sz w:val="22"/>
        <w:szCs w:val="22"/>
      </w:rPr>
      <w:tab/>
      <w:t>Grupo 6</w:t>
    </w:r>
  </w:p>
  <w:p w:rsidR="008C59E2" w:rsidRPr="007C0387" w:rsidRDefault="008C59E2" w:rsidP="002D1287">
    <w:pPr>
      <w:pStyle w:val="Encabezado"/>
      <w:tabs>
        <w:tab w:val="right" w:pos="8364"/>
      </w:tabs>
      <w:rPr>
        <w:rFonts w:asciiTheme="minorHAnsi" w:hAnsiTheme="minorHAnsi" w:cstheme="minorHAnsi"/>
        <w:sz w:val="22"/>
        <w:szCs w:val="22"/>
      </w:rPr>
    </w:pPr>
    <w:r w:rsidRPr="007C0387">
      <w:rPr>
        <w:rFonts w:asciiTheme="minorHAnsi" w:hAnsiTheme="minorHAnsi" w:cstheme="minorHAnsi"/>
        <w:sz w:val="22"/>
        <w:szCs w:val="22"/>
      </w:rPr>
      <w:t xml:space="preserve">                                  Facultad Regional Córdoba</w:t>
    </w:r>
    <w:r w:rsidRPr="007C0387">
      <w:rPr>
        <w:rFonts w:asciiTheme="minorHAnsi" w:hAnsiTheme="minorHAnsi" w:cstheme="minorHAnsi"/>
        <w:sz w:val="22"/>
        <w:szCs w:val="22"/>
      </w:rPr>
      <w:tab/>
      <w:t xml:space="preserve">  5K2 - 2014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0753"/>
    <w:multiLevelType w:val="hybridMultilevel"/>
    <w:tmpl w:val="2D7A2A34"/>
    <w:lvl w:ilvl="0" w:tplc="D2B2833C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433E6D"/>
    <w:multiLevelType w:val="hybridMultilevel"/>
    <w:tmpl w:val="50C4E8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854E0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E47967"/>
    <w:multiLevelType w:val="hybridMultilevel"/>
    <w:tmpl w:val="08E0C0B4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E01A45"/>
    <w:multiLevelType w:val="hybridMultilevel"/>
    <w:tmpl w:val="F40C1916"/>
    <w:lvl w:ilvl="0" w:tplc="61989A6E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F33F6"/>
    <w:multiLevelType w:val="hybridMultilevel"/>
    <w:tmpl w:val="5BDEB0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E331B5"/>
    <w:multiLevelType w:val="hybridMultilevel"/>
    <w:tmpl w:val="60D09368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83B76"/>
    <w:multiLevelType w:val="hybridMultilevel"/>
    <w:tmpl w:val="B504EB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346E4B"/>
    <w:multiLevelType w:val="hybridMultilevel"/>
    <w:tmpl w:val="B5843736"/>
    <w:lvl w:ilvl="0" w:tplc="C4BAAD60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CA45A5"/>
    <w:multiLevelType w:val="hybridMultilevel"/>
    <w:tmpl w:val="48040E46"/>
    <w:lvl w:ilvl="0" w:tplc="0F66301E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1B4418"/>
    <w:multiLevelType w:val="hybridMultilevel"/>
    <w:tmpl w:val="82F6BA86"/>
    <w:lvl w:ilvl="0" w:tplc="4058B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E60AA9"/>
    <w:multiLevelType w:val="hybridMultilevel"/>
    <w:tmpl w:val="709CA2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21">
    <w:nsid w:val="4BDD22CA"/>
    <w:multiLevelType w:val="hybridMultilevel"/>
    <w:tmpl w:val="BC9666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23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4">
    <w:nsid w:val="51C66D2C"/>
    <w:multiLevelType w:val="hybridMultilevel"/>
    <w:tmpl w:val="BF0255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F7A6833"/>
    <w:multiLevelType w:val="hybridMultilevel"/>
    <w:tmpl w:val="C378466A"/>
    <w:lvl w:ilvl="0" w:tplc="18CC9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72707079"/>
    <w:multiLevelType w:val="hybridMultilevel"/>
    <w:tmpl w:val="588A2662"/>
    <w:lvl w:ilvl="0" w:tplc="2C0A000F">
      <w:start w:val="1"/>
      <w:numFmt w:val="decimal"/>
      <w:lvlText w:val="%1."/>
      <w:lvlJc w:val="left"/>
      <w:pPr>
        <w:ind w:left="681" w:hanging="360"/>
      </w:pPr>
    </w:lvl>
    <w:lvl w:ilvl="1" w:tplc="2C0A0019" w:tentative="1">
      <w:start w:val="1"/>
      <w:numFmt w:val="lowerLetter"/>
      <w:lvlText w:val="%2."/>
      <w:lvlJc w:val="left"/>
      <w:pPr>
        <w:ind w:left="1401" w:hanging="360"/>
      </w:pPr>
    </w:lvl>
    <w:lvl w:ilvl="2" w:tplc="2C0A001B" w:tentative="1">
      <w:start w:val="1"/>
      <w:numFmt w:val="lowerRoman"/>
      <w:lvlText w:val="%3."/>
      <w:lvlJc w:val="right"/>
      <w:pPr>
        <w:ind w:left="2121" w:hanging="180"/>
      </w:pPr>
    </w:lvl>
    <w:lvl w:ilvl="3" w:tplc="2C0A000F" w:tentative="1">
      <w:start w:val="1"/>
      <w:numFmt w:val="decimal"/>
      <w:lvlText w:val="%4."/>
      <w:lvlJc w:val="left"/>
      <w:pPr>
        <w:ind w:left="2841" w:hanging="360"/>
      </w:pPr>
    </w:lvl>
    <w:lvl w:ilvl="4" w:tplc="2C0A0019" w:tentative="1">
      <w:start w:val="1"/>
      <w:numFmt w:val="lowerLetter"/>
      <w:lvlText w:val="%5."/>
      <w:lvlJc w:val="left"/>
      <w:pPr>
        <w:ind w:left="3561" w:hanging="360"/>
      </w:pPr>
    </w:lvl>
    <w:lvl w:ilvl="5" w:tplc="2C0A001B" w:tentative="1">
      <w:start w:val="1"/>
      <w:numFmt w:val="lowerRoman"/>
      <w:lvlText w:val="%6."/>
      <w:lvlJc w:val="right"/>
      <w:pPr>
        <w:ind w:left="4281" w:hanging="180"/>
      </w:pPr>
    </w:lvl>
    <w:lvl w:ilvl="6" w:tplc="2C0A000F" w:tentative="1">
      <w:start w:val="1"/>
      <w:numFmt w:val="decimal"/>
      <w:lvlText w:val="%7."/>
      <w:lvlJc w:val="left"/>
      <w:pPr>
        <w:ind w:left="5001" w:hanging="360"/>
      </w:pPr>
    </w:lvl>
    <w:lvl w:ilvl="7" w:tplc="2C0A0019" w:tentative="1">
      <w:start w:val="1"/>
      <w:numFmt w:val="lowerLetter"/>
      <w:lvlText w:val="%8."/>
      <w:lvlJc w:val="left"/>
      <w:pPr>
        <w:ind w:left="5721" w:hanging="360"/>
      </w:pPr>
    </w:lvl>
    <w:lvl w:ilvl="8" w:tplc="2C0A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31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C7C75B4"/>
    <w:multiLevelType w:val="hybridMultilevel"/>
    <w:tmpl w:val="9BD818CC"/>
    <w:lvl w:ilvl="0" w:tplc="2C0A000F">
      <w:start w:val="1"/>
      <w:numFmt w:val="decimal"/>
      <w:lvlText w:val="%1."/>
      <w:lvlJc w:val="left"/>
      <w:pPr>
        <w:ind w:left="767" w:hanging="360"/>
      </w:pPr>
    </w:lvl>
    <w:lvl w:ilvl="1" w:tplc="2C0A0019" w:tentative="1">
      <w:start w:val="1"/>
      <w:numFmt w:val="lowerLetter"/>
      <w:lvlText w:val="%2."/>
      <w:lvlJc w:val="left"/>
      <w:pPr>
        <w:ind w:left="1487" w:hanging="360"/>
      </w:pPr>
    </w:lvl>
    <w:lvl w:ilvl="2" w:tplc="2C0A001B" w:tentative="1">
      <w:start w:val="1"/>
      <w:numFmt w:val="lowerRoman"/>
      <w:lvlText w:val="%3."/>
      <w:lvlJc w:val="right"/>
      <w:pPr>
        <w:ind w:left="2207" w:hanging="180"/>
      </w:pPr>
    </w:lvl>
    <w:lvl w:ilvl="3" w:tplc="2C0A000F" w:tentative="1">
      <w:start w:val="1"/>
      <w:numFmt w:val="decimal"/>
      <w:lvlText w:val="%4."/>
      <w:lvlJc w:val="left"/>
      <w:pPr>
        <w:ind w:left="2927" w:hanging="360"/>
      </w:pPr>
    </w:lvl>
    <w:lvl w:ilvl="4" w:tplc="2C0A0019" w:tentative="1">
      <w:start w:val="1"/>
      <w:numFmt w:val="lowerLetter"/>
      <w:lvlText w:val="%5."/>
      <w:lvlJc w:val="left"/>
      <w:pPr>
        <w:ind w:left="3647" w:hanging="360"/>
      </w:pPr>
    </w:lvl>
    <w:lvl w:ilvl="5" w:tplc="2C0A001B" w:tentative="1">
      <w:start w:val="1"/>
      <w:numFmt w:val="lowerRoman"/>
      <w:lvlText w:val="%6."/>
      <w:lvlJc w:val="right"/>
      <w:pPr>
        <w:ind w:left="4367" w:hanging="180"/>
      </w:pPr>
    </w:lvl>
    <w:lvl w:ilvl="6" w:tplc="2C0A000F" w:tentative="1">
      <w:start w:val="1"/>
      <w:numFmt w:val="decimal"/>
      <w:lvlText w:val="%7."/>
      <w:lvlJc w:val="left"/>
      <w:pPr>
        <w:ind w:left="5087" w:hanging="360"/>
      </w:pPr>
    </w:lvl>
    <w:lvl w:ilvl="7" w:tplc="2C0A0019" w:tentative="1">
      <w:start w:val="1"/>
      <w:numFmt w:val="lowerLetter"/>
      <w:lvlText w:val="%8."/>
      <w:lvlJc w:val="left"/>
      <w:pPr>
        <w:ind w:left="5807" w:hanging="360"/>
      </w:pPr>
    </w:lvl>
    <w:lvl w:ilvl="8" w:tplc="2C0A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3">
    <w:nsid w:val="7F373D94"/>
    <w:multiLevelType w:val="hybridMultilevel"/>
    <w:tmpl w:val="8F6CAAD8"/>
    <w:lvl w:ilvl="0" w:tplc="8C0C3EA4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9"/>
  </w:num>
  <w:num w:numId="3">
    <w:abstractNumId w:val="31"/>
  </w:num>
  <w:num w:numId="4">
    <w:abstractNumId w:val="20"/>
  </w:num>
  <w:num w:numId="5">
    <w:abstractNumId w:val="23"/>
  </w:num>
  <w:num w:numId="6">
    <w:abstractNumId w:val="25"/>
  </w:num>
  <w:num w:numId="7">
    <w:abstractNumId w:val="15"/>
  </w:num>
  <w:num w:numId="8">
    <w:abstractNumId w:val="4"/>
  </w:num>
  <w:num w:numId="9">
    <w:abstractNumId w:val="9"/>
  </w:num>
  <w:num w:numId="10">
    <w:abstractNumId w:val="27"/>
  </w:num>
  <w:num w:numId="11">
    <w:abstractNumId w:val="12"/>
  </w:num>
  <w:num w:numId="12">
    <w:abstractNumId w:val="6"/>
  </w:num>
  <w:num w:numId="13">
    <w:abstractNumId w:val="16"/>
  </w:num>
  <w:num w:numId="14">
    <w:abstractNumId w:val="22"/>
  </w:num>
  <w:num w:numId="15">
    <w:abstractNumId w:val="1"/>
  </w:num>
  <w:num w:numId="16">
    <w:abstractNumId w:val="26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7"/>
  </w:num>
  <w:num w:numId="20">
    <w:abstractNumId w:val="33"/>
  </w:num>
  <w:num w:numId="21">
    <w:abstractNumId w:val="7"/>
  </w:num>
  <w:num w:numId="22">
    <w:abstractNumId w:val="13"/>
  </w:num>
  <w:num w:numId="23">
    <w:abstractNumId w:val="18"/>
  </w:num>
  <w:num w:numId="24">
    <w:abstractNumId w:val="3"/>
  </w:num>
  <w:num w:numId="25">
    <w:abstractNumId w:val="28"/>
  </w:num>
  <w:num w:numId="26">
    <w:abstractNumId w:val="10"/>
  </w:num>
  <w:num w:numId="27">
    <w:abstractNumId w:val="5"/>
  </w:num>
  <w:num w:numId="28">
    <w:abstractNumId w:val="30"/>
  </w:num>
  <w:num w:numId="29">
    <w:abstractNumId w:val="24"/>
  </w:num>
  <w:num w:numId="30">
    <w:abstractNumId w:val="11"/>
  </w:num>
  <w:num w:numId="31">
    <w:abstractNumId w:val="32"/>
  </w:num>
  <w:num w:numId="32">
    <w:abstractNumId w:val="2"/>
  </w:num>
  <w:num w:numId="33">
    <w:abstractNumId w:val="21"/>
  </w:num>
  <w:num w:numId="34">
    <w:abstractNumId w:val="8"/>
  </w:num>
  <w:num w:numId="3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ttachedTemplate r:id="rId1"/>
  <w:stylePaneFormatFilter w:val="3F01"/>
  <w:defaultTabStop w:val="708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0E0162"/>
    <w:rsid w:val="00002608"/>
    <w:rsid w:val="00026552"/>
    <w:rsid w:val="00043CF4"/>
    <w:rsid w:val="00075E3C"/>
    <w:rsid w:val="000B1C5B"/>
    <w:rsid w:val="000C661E"/>
    <w:rsid w:val="000D38E0"/>
    <w:rsid w:val="000E0162"/>
    <w:rsid w:val="00122052"/>
    <w:rsid w:val="0014028E"/>
    <w:rsid w:val="001475EC"/>
    <w:rsid w:val="00150F07"/>
    <w:rsid w:val="001671B7"/>
    <w:rsid w:val="00183AE1"/>
    <w:rsid w:val="001931D1"/>
    <w:rsid w:val="00196465"/>
    <w:rsid w:val="001A5900"/>
    <w:rsid w:val="001C2643"/>
    <w:rsid w:val="001C2E87"/>
    <w:rsid w:val="001D0FDF"/>
    <w:rsid w:val="0021474D"/>
    <w:rsid w:val="00221D65"/>
    <w:rsid w:val="00231CC5"/>
    <w:rsid w:val="00240AEA"/>
    <w:rsid w:val="00287B46"/>
    <w:rsid w:val="0029037E"/>
    <w:rsid w:val="002C0379"/>
    <w:rsid w:val="002C3232"/>
    <w:rsid w:val="002D1287"/>
    <w:rsid w:val="002F1E47"/>
    <w:rsid w:val="00316F4A"/>
    <w:rsid w:val="00335C99"/>
    <w:rsid w:val="00373AAD"/>
    <w:rsid w:val="003A2B0F"/>
    <w:rsid w:val="003C489C"/>
    <w:rsid w:val="003D7A55"/>
    <w:rsid w:val="00405DC0"/>
    <w:rsid w:val="00450F1B"/>
    <w:rsid w:val="00475120"/>
    <w:rsid w:val="00491F9B"/>
    <w:rsid w:val="004F461D"/>
    <w:rsid w:val="004F79ED"/>
    <w:rsid w:val="00570067"/>
    <w:rsid w:val="00593456"/>
    <w:rsid w:val="005A5DBD"/>
    <w:rsid w:val="005C120A"/>
    <w:rsid w:val="005D10A2"/>
    <w:rsid w:val="005F4EB0"/>
    <w:rsid w:val="006477AF"/>
    <w:rsid w:val="0065148D"/>
    <w:rsid w:val="0065506E"/>
    <w:rsid w:val="00674164"/>
    <w:rsid w:val="00684E5D"/>
    <w:rsid w:val="00693E47"/>
    <w:rsid w:val="006A0638"/>
    <w:rsid w:val="006B121B"/>
    <w:rsid w:val="006E172C"/>
    <w:rsid w:val="006E66C8"/>
    <w:rsid w:val="006F263F"/>
    <w:rsid w:val="006F2C3F"/>
    <w:rsid w:val="00706745"/>
    <w:rsid w:val="00714B51"/>
    <w:rsid w:val="00757DFB"/>
    <w:rsid w:val="0076514E"/>
    <w:rsid w:val="007850E2"/>
    <w:rsid w:val="00787C04"/>
    <w:rsid w:val="007905D4"/>
    <w:rsid w:val="007C0387"/>
    <w:rsid w:val="007E0563"/>
    <w:rsid w:val="007E0D37"/>
    <w:rsid w:val="007F0C37"/>
    <w:rsid w:val="007F6FF7"/>
    <w:rsid w:val="008317B4"/>
    <w:rsid w:val="00891ABF"/>
    <w:rsid w:val="008C59E2"/>
    <w:rsid w:val="008C7B14"/>
    <w:rsid w:val="008E62B1"/>
    <w:rsid w:val="0091512F"/>
    <w:rsid w:val="0091600D"/>
    <w:rsid w:val="009323B5"/>
    <w:rsid w:val="00953238"/>
    <w:rsid w:val="00964921"/>
    <w:rsid w:val="00986679"/>
    <w:rsid w:val="0099011A"/>
    <w:rsid w:val="009A113A"/>
    <w:rsid w:val="009B0D97"/>
    <w:rsid w:val="009B5C7C"/>
    <w:rsid w:val="009D70FC"/>
    <w:rsid w:val="009F29EE"/>
    <w:rsid w:val="00A446CB"/>
    <w:rsid w:val="00A63A3C"/>
    <w:rsid w:val="00A64EDE"/>
    <w:rsid w:val="00A75CEE"/>
    <w:rsid w:val="00A93005"/>
    <w:rsid w:val="00AC5FD1"/>
    <w:rsid w:val="00AF194E"/>
    <w:rsid w:val="00B648E8"/>
    <w:rsid w:val="00BB2920"/>
    <w:rsid w:val="00BE51D5"/>
    <w:rsid w:val="00C02A1B"/>
    <w:rsid w:val="00C040B8"/>
    <w:rsid w:val="00C30989"/>
    <w:rsid w:val="00C42408"/>
    <w:rsid w:val="00C61293"/>
    <w:rsid w:val="00CA08C2"/>
    <w:rsid w:val="00CC4682"/>
    <w:rsid w:val="00CF2402"/>
    <w:rsid w:val="00CF3509"/>
    <w:rsid w:val="00D16FD9"/>
    <w:rsid w:val="00D246D2"/>
    <w:rsid w:val="00D2481C"/>
    <w:rsid w:val="00D31894"/>
    <w:rsid w:val="00D63D8B"/>
    <w:rsid w:val="00D70570"/>
    <w:rsid w:val="00D73E6D"/>
    <w:rsid w:val="00D97FEC"/>
    <w:rsid w:val="00DC1ED9"/>
    <w:rsid w:val="00DE6CB8"/>
    <w:rsid w:val="00E0561C"/>
    <w:rsid w:val="00E21A1C"/>
    <w:rsid w:val="00E26F2F"/>
    <w:rsid w:val="00E30CCE"/>
    <w:rsid w:val="00E478E5"/>
    <w:rsid w:val="00E509E8"/>
    <w:rsid w:val="00E67476"/>
    <w:rsid w:val="00E7349D"/>
    <w:rsid w:val="00E7799C"/>
    <w:rsid w:val="00ED2236"/>
    <w:rsid w:val="00EE2C3D"/>
    <w:rsid w:val="00EE62DD"/>
    <w:rsid w:val="00F0495A"/>
    <w:rsid w:val="00F061C4"/>
    <w:rsid w:val="00F134E9"/>
    <w:rsid w:val="00F27D1A"/>
    <w:rsid w:val="00F502BA"/>
    <w:rsid w:val="00F85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2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D2236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qFormat/>
    <w:rsid w:val="00ED2236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D223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D223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D2236"/>
  </w:style>
  <w:style w:type="paragraph" w:styleId="Sangradetextonormal">
    <w:name w:val="Body Text Indent"/>
    <w:basedOn w:val="Normal"/>
    <w:rsid w:val="00ED2236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link w:val="TextoindependienteCar"/>
    <w:rsid w:val="00ED2236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ED2236"/>
    <w:pPr>
      <w:ind w:left="266"/>
      <w:jc w:val="both"/>
    </w:pPr>
    <w:rPr>
      <w:rFonts w:ascii="Tahoma" w:hAnsi="Tahoma" w:cs="Tahoma"/>
      <w:sz w:val="20"/>
    </w:rPr>
  </w:style>
  <w:style w:type="character" w:customStyle="1" w:styleId="Ttulo1Car">
    <w:name w:val="Título 1 Car"/>
    <w:basedOn w:val="Fuentedeprrafopredeter"/>
    <w:link w:val="Ttulo1"/>
    <w:rsid w:val="009F29EE"/>
    <w:rPr>
      <w:rFonts w:ascii="Tahoma" w:hAnsi="Tahoma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F29EE"/>
    <w:rPr>
      <w:b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F29EE"/>
    <w:rPr>
      <w:rFonts w:ascii="Tahoma" w:hAnsi="Tahoma" w:cs="Tahoma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F1E47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E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E4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B0D97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E509E8"/>
    <w:rPr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AA%20A%20UTN%202014\PROYECTO%202014\PRACTICO%20TAREAS\Trazo_Fino_2008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Trazo_Fino_2008</Template>
  <TotalTime>1356</TotalTime>
  <Pages>9</Pages>
  <Words>3120</Words>
  <Characters>17161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FIno</vt:lpstr>
    </vt:vector>
  </TitlesOfParts>
  <Company>JM</Company>
  <LinksUpToDate>false</LinksUpToDate>
  <CharactersWithSpaces>20241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FIno</dc:title>
  <dc:creator>www.intercambiosvirtuales.org</dc:creator>
  <cp:lastModifiedBy>NICOLAS</cp:lastModifiedBy>
  <cp:revision>33</cp:revision>
  <cp:lastPrinted>2014-06-26T15:46:00Z</cp:lastPrinted>
  <dcterms:created xsi:type="dcterms:W3CDTF">2014-06-26T13:33:00Z</dcterms:created>
  <dcterms:modified xsi:type="dcterms:W3CDTF">2016-01-15T19:52:00Z</dcterms:modified>
</cp:coreProperties>
</file>